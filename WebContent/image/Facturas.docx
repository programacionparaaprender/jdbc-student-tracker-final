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B155" w14:textId="77777777" w:rsidR="00445DD9" w:rsidRPr="001206CE" w:rsidRDefault="00445DD9" w:rsidP="00BE4410">
      <w:pPr>
        <w:pStyle w:val="Informacindecontacto"/>
        <w:jc w:val="left"/>
      </w:pPr>
    </w:p>
    <w:p w14:paraId="3F2ABC02" w14:textId="77777777" w:rsidR="00445DD9" w:rsidRPr="001206CE" w:rsidRDefault="00445DD9" w:rsidP="00BF6121"/>
    <w:tbl>
      <w:tblPr>
        <w:tblStyle w:val="Tablaconcuadrcula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812"/>
        <w:gridCol w:w="3230"/>
      </w:tblGrid>
      <w:tr w:rsidR="00542006" w:rsidRPr="001206CE" w14:paraId="4920F64A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657B600E" w14:textId="761AEF0A" w:rsidR="00542006" w:rsidRPr="001206CE" w:rsidRDefault="00000000" w:rsidP="00A90A2D">
            <w:pPr>
              <w:pStyle w:val="Ttulo"/>
            </w:pPr>
            <w:sdt>
              <w:sdtPr>
                <w:id w:val="-989938121"/>
                <w:placeholder>
                  <w:docPart w:val="90C98DF7698C44D19071DC4FD99DD690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Factura</w:t>
                </w:r>
              </w:sdtContent>
            </w:sdt>
            <w:r w:rsidR="00AD3BE3">
              <w:t xml:space="preserve"> 1</w:t>
            </w:r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2A2D37" w:rsidRPr="001206CE" w14:paraId="4DF95E59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109562BB" w14:textId="77777777" w:rsidR="002A2D37" w:rsidRPr="001206CE" w:rsidRDefault="002A2D37" w:rsidP="00CD21D4"/>
        </w:tc>
      </w:tr>
      <w:tr w:rsidR="004C213B" w:rsidRPr="001206CE" w14:paraId="0C4D2172" w14:textId="77777777" w:rsidTr="005E71B1">
        <w:trPr>
          <w:trHeight w:val="1999"/>
        </w:trPr>
        <w:tc>
          <w:tcPr>
            <w:tcW w:w="6033" w:type="dxa"/>
          </w:tcPr>
          <w:p w14:paraId="72A561EF" w14:textId="77777777" w:rsidR="00C72F49" w:rsidRPr="001206CE" w:rsidRDefault="00000000" w:rsidP="00C72F49">
            <w:pPr>
              <w:pStyle w:val="Ttulo1"/>
            </w:pPr>
            <w:sdt>
              <w:sdtPr>
                <w:id w:val="-1586065519"/>
                <w:placeholder>
                  <w:docPart w:val="CCB743BE1B174C109D544EC98CF92C99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FECHA: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4DAAF35A" w14:textId="77777777" w:rsidR="00C72F49" w:rsidRPr="001206CE" w:rsidRDefault="00000000" w:rsidP="00C72F49">
            <w:sdt>
              <w:sdtPr>
                <w:id w:val="1188487412"/>
                <w:placeholder>
                  <w:docPart w:val="95016A6B79B7416E8BACDEDC7769B511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Fecha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3246A255" w14:textId="77777777" w:rsidR="00C72F49" w:rsidRPr="001206CE" w:rsidRDefault="00C72F49" w:rsidP="00C72F49"/>
          <w:p w14:paraId="5ACE5A2A" w14:textId="77777777" w:rsidR="00C72F49" w:rsidRPr="001206CE" w:rsidRDefault="00000000" w:rsidP="00156A3A">
            <w:pPr>
              <w:pStyle w:val="Ttulo1"/>
            </w:pPr>
            <w:sdt>
              <w:sdtPr>
                <w:id w:val="-1955478738"/>
                <w:placeholder>
                  <w:docPart w:val="03E878F7171A4F3BA53724256E5994A2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N.º DE FACTURA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3965DB72" w14:textId="77777777" w:rsidR="00C72F49" w:rsidRPr="001206CE" w:rsidRDefault="00000000" w:rsidP="00C72F49">
            <w:sdt>
              <w:sdtPr>
                <w:id w:val="-1580285944"/>
                <w:placeholder>
                  <w:docPart w:val="4ECF94DB416F45A58BA92AB1F48BD260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100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13A06442" w14:textId="77777777" w:rsidR="00C72F49" w:rsidRPr="001206CE" w:rsidRDefault="00C72F49" w:rsidP="00C72F49"/>
          <w:p w14:paraId="0B32E22A" w14:textId="77777777" w:rsidR="00C25BD7" w:rsidRPr="001206CE" w:rsidRDefault="00000000" w:rsidP="00C72F49">
            <w:pPr>
              <w:pStyle w:val="Ttulo1"/>
            </w:pPr>
            <w:sdt>
              <w:sdtPr>
                <w:id w:val="-989092326"/>
                <w:placeholder>
                  <w:docPart w:val="720C7070E8C64FAABD50B39EAD3566A9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Id. de cliente: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3A1B22D9" w14:textId="77777777" w:rsidR="004C213B" w:rsidRPr="001206CE" w:rsidRDefault="00000000" w:rsidP="00156A3A">
            <w:sdt>
              <w:sdtPr>
                <w:alias w:val="N.º"/>
                <w:tag w:val="N.º"/>
                <w:id w:val="-355432320"/>
                <w:placeholder>
                  <w:docPart w:val="5B4CC1815B264473852C63036938BE75"/>
                </w:placeholder>
                <w:temporary/>
                <w:showingPlcHdr/>
                <w15:appearance w15:val="hidden"/>
              </w:sdtPr>
              <w:sdtContent>
                <w:r w:rsidR="00C72F49" w:rsidRPr="001206CE">
                  <w:rPr>
                    <w:lang w:bidi="es-ES"/>
                  </w:rPr>
                  <w:t>ABC12345</w:t>
                </w:r>
              </w:sdtContent>
            </w:sdt>
          </w:p>
        </w:tc>
        <w:tc>
          <w:tcPr>
            <w:tcW w:w="812" w:type="dxa"/>
          </w:tcPr>
          <w:p w14:paraId="3E14C483" w14:textId="77777777" w:rsidR="004C213B" w:rsidRPr="001206CE" w:rsidRDefault="00000000" w:rsidP="00CD21D4">
            <w:pPr>
              <w:pStyle w:val="Ttulo1"/>
            </w:pPr>
            <w:sdt>
              <w:sdtPr>
                <w:id w:val="1447433637"/>
                <w:placeholder>
                  <w:docPart w:val="EF63006B6BD949F9A717C4BB3CEB757F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Para: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3230" w:type="dxa"/>
          </w:tcPr>
          <w:p w14:paraId="3DC39BB9" w14:textId="77777777" w:rsidR="002A2D37" w:rsidRPr="001206CE" w:rsidRDefault="00000000" w:rsidP="00156A3A">
            <w:pPr>
              <w:pStyle w:val="Textoalineadoaladerecha"/>
            </w:pPr>
            <w:sdt>
              <w:sdtPr>
                <w:id w:val="1422995690"/>
                <w:placeholder>
                  <w:docPart w:val="3EDEB54C68F9480DA667228C8B5D5110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Anjali Chaturvedi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1439E2A6" w14:textId="77777777" w:rsidR="002A2D37" w:rsidRPr="001206CE" w:rsidRDefault="00000000" w:rsidP="00156A3A">
            <w:pPr>
              <w:pStyle w:val="Textoalineadoaladerecha"/>
            </w:pPr>
            <w:sdt>
              <w:sdtPr>
                <w:id w:val="-1895343064"/>
                <w:placeholder>
                  <w:docPart w:val="411D7735B1C24F04BA9AC7EB8FD55EC3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Fotografía de marco adicional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0BB8B700" w14:textId="77777777" w:rsidR="002A2D37" w:rsidRPr="001206CE" w:rsidRDefault="00000000" w:rsidP="00156A3A">
            <w:pPr>
              <w:pStyle w:val="Textoalineadoaladerecha"/>
            </w:pPr>
            <w:sdt>
              <w:sdtPr>
                <w:id w:val="79727023"/>
                <w:placeholder>
                  <w:docPart w:val="2B90DA45B8D549AAABB49926C600C7FE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89 Pacific Ave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4851336C" w14:textId="77777777" w:rsidR="002A2D37" w:rsidRPr="001206CE" w:rsidRDefault="00000000" w:rsidP="00156A3A">
            <w:pPr>
              <w:pStyle w:val="Textoalineadoaladerecha"/>
            </w:pPr>
            <w:sdt>
              <w:sdtPr>
                <w:id w:val="-1396111898"/>
                <w:placeholder>
                  <w:docPart w:val="AE2088AEEBC54503A497CFE15B6E4219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San Francisco, CA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6E2E8774" w14:textId="77777777" w:rsidR="002A2D37" w:rsidRPr="001206CE" w:rsidRDefault="00000000" w:rsidP="00156A3A">
            <w:pPr>
              <w:pStyle w:val="Textoalineadoaladerecha"/>
            </w:pPr>
            <w:sdt>
              <w:sdtPr>
                <w:id w:val="1877263823"/>
                <w:placeholder>
                  <w:docPart w:val="07E054B66BE04D2B9FCC380C5C0D0718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123-456-7890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  <w:p w14:paraId="0A0F6973" w14:textId="77777777" w:rsidR="004C213B" w:rsidRPr="001206CE" w:rsidRDefault="004C213B" w:rsidP="00156A3A">
            <w:pPr>
              <w:pStyle w:val="Textoalineadoaladerecha"/>
            </w:pPr>
          </w:p>
        </w:tc>
      </w:tr>
      <w:tr w:rsidR="002A2D37" w:rsidRPr="001206CE" w14:paraId="18353DAB" w14:textId="77777777" w:rsidTr="00156A3A">
        <w:trPr>
          <w:trHeight w:val="343"/>
        </w:trPr>
        <w:tc>
          <w:tcPr>
            <w:tcW w:w="10075" w:type="dxa"/>
            <w:gridSpan w:val="3"/>
          </w:tcPr>
          <w:p w14:paraId="0608BC87" w14:textId="77777777" w:rsidR="002A2D37" w:rsidRPr="001206CE" w:rsidRDefault="002A2D37" w:rsidP="00CD21D4">
            <w:pPr>
              <w:pStyle w:val="Ttulo1"/>
            </w:pPr>
          </w:p>
        </w:tc>
      </w:tr>
    </w:tbl>
    <w:p w14:paraId="4D8B8C8E" w14:textId="77777777" w:rsidR="00856EDE" w:rsidRPr="001206CE" w:rsidRDefault="00856EDE" w:rsidP="00856ED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7"/>
        <w:gridCol w:w="2670"/>
        <w:gridCol w:w="2329"/>
        <w:gridCol w:w="1536"/>
      </w:tblGrid>
      <w:tr w:rsidR="00856EDE" w:rsidRPr="001206CE" w14:paraId="399F29A7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7D9C0FB4" w14:textId="77777777" w:rsidR="00856EDE" w:rsidRPr="001206CE" w:rsidRDefault="00000000" w:rsidP="004A0E9A">
            <w:pPr>
              <w:pStyle w:val="Ttulo1"/>
            </w:pPr>
            <w:sdt>
              <w:sdtPr>
                <w:id w:val="1805734512"/>
                <w:placeholder>
                  <w:docPart w:val="468A9B1E219B41609D5A6DAF61B2CCD0"/>
                </w:placeholder>
                <w:temporary/>
                <w:showingPlcHdr/>
                <w15:appearance w15:val="hidden"/>
              </w:sdtPr>
              <w:sdtContent>
                <w:r w:rsidR="00856EDE" w:rsidRPr="001206CE">
                  <w:rPr>
                    <w:lang w:bidi="es-ES"/>
                  </w:rPr>
                  <w:t>Vendedor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71370B6" w14:textId="77777777" w:rsidR="00856EDE" w:rsidRPr="001206CE" w:rsidRDefault="00000000" w:rsidP="004A0E9A">
            <w:pPr>
              <w:pStyle w:val="Ttulo1"/>
            </w:pPr>
            <w:sdt>
              <w:sdtPr>
                <w:id w:val="1834185446"/>
                <w:placeholder>
                  <w:docPart w:val="8906C03D46B343F6864CF7BFD589CF43"/>
                </w:placeholder>
                <w:temporary/>
                <w:showingPlcHdr/>
                <w15:appearance w15:val="hidden"/>
              </w:sdtPr>
              <w:sdtContent>
                <w:r w:rsidR="00856EDE" w:rsidRPr="001206CE">
                  <w:rPr>
                    <w:lang w:bidi="es-ES"/>
                  </w:rPr>
                  <w:t>Trabajo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6FD7EDED" w14:textId="77777777" w:rsidR="00856EDE" w:rsidRPr="001206CE" w:rsidRDefault="00000000" w:rsidP="004A0E9A">
            <w:pPr>
              <w:pStyle w:val="Ttulo1"/>
              <w:ind w:right="440"/>
            </w:pPr>
            <w:sdt>
              <w:sdtPr>
                <w:id w:val="-2116978380"/>
                <w:placeholder>
                  <w:docPart w:val="C7F18959D5A549EDACA1D52270366892"/>
                </w:placeholder>
                <w:temporary/>
                <w:showingPlcHdr/>
                <w15:appearance w15:val="hidden"/>
              </w:sdtPr>
              <w:sdtContent>
                <w:r w:rsidR="00856EDE" w:rsidRPr="001206CE">
                  <w:rPr>
                    <w:lang w:bidi="es-ES"/>
                  </w:rPr>
                  <w:t>Condiciones de pago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49CF87F2" w14:textId="77777777" w:rsidR="00856EDE" w:rsidRPr="001206CE" w:rsidRDefault="00000000" w:rsidP="004A0E9A">
            <w:pPr>
              <w:pStyle w:val="Ttulo1"/>
            </w:pPr>
            <w:sdt>
              <w:sdtPr>
                <w:id w:val="-1939129183"/>
                <w:placeholder>
                  <w:docPart w:val="CF0F73F52E0D4775944DBD98FCB5026D"/>
                </w:placeholder>
                <w:temporary/>
                <w:showingPlcHdr/>
                <w15:appearance w15:val="hidden"/>
              </w:sdtPr>
              <w:sdtContent>
                <w:r w:rsidR="00856EDE" w:rsidRPr="001206CE">
                  <w:rPr>
                    <w:lang w:bidi="es-ES"/>
                  </w:rPr>
                  <w:t>Fecha de vencimiento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856EDE" w:rsidRPr="001206CE" w14:paraId="309B8E8F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A0DC43C" w14:textId="77777777" w:rsidR="00856EDE" w:rsidRPr="001206CE" w:rsidRDefault="00000000" w:rsidP="00877C07">
            <w:sdt>
              <w:sdtPr>
                <w:id w:val="-165714137"/>
                <w:placeholder>
                  <w:docPart w:val="E1173FFFE75F47199D424CEE661E7564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Óscar Martínez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D2E0018" w14:textId="77777777" w:rsidR="00856EDE" w:rsidRPr="001206CE" w:rsidRDefault="00000000" w:rsidP="00877C07">
            <w:sdt>
              <w:sdtPr>
                <w:id w:val="67930083"/>
                <w:placeholder>
                  <w:docPart w:val="50FAECE91CAF456FA4ADD795001329D6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Ventas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8C691CE" w14:textId="77777777" w:rsidR="00856EDE" w:rsidRPr="001206CE" w:rsidRDefault="00000000" w:rsidP="00877C07">
            <w:sdt>
              <w:sdtPr>
                <w:id w:val="-1816792014"/>
                <w:placeholder>
                  <w:docPart w:val="5BCCE7C8A34E4A09875FBEA2D9B34F34"/>
                </w:placeholder>
                <w:temporary/>
                <w:showingPlcHdr/>
                <w15:appearance w15:val="hidden"/>
              </w:sdtPr>
              <w:sdtContent>
                <w:r w:rsidR="00856EDE" w:rsidRPr="001206CE">
                  <w:rPr>
                    <w:lang w:bidi="es-ES"/>
                  </w:rPr>
                  <w:t>Pago a la recepción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4D453B2" w14:textId="77777777" w:rsidR="00856EDE" w:rsidRPr="001206CE" w:rsidRDefault="00000000" w:rsidP="00877C07">
            <w:sdt>
              <w:sdtPr>
                <w:id w:val="2117487096"/>
                <w:placeholder>
                  <w:docPart w:val="2AD50AAAC21647CE8C1CD0CD794712C7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30/1/2023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</w:tbl>
    <w:p w14:paraId="5AB8D4F2" w14:textId="77777777" w:rsidR="00856EDE" w:rsidRPr="001206CE" w:rsidRDefault="00856EDE" w:rsidP="00856ED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714"/>
        <w:gridCol w:w="1843"/>
        <w:gridCol w:w="1438"/>
      </w:tblGrid>
      <w:tr w:rsidR="002D2C31" w:rsidRPr="001206CE" w14:paraId="35D133F2" w14:textId="77777777" w:rsidTr="0000555F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7FCE2F50" w14:textId="77777777" w:rsidR="002D2C31" w:rsidRPr="001206CE" w:rsidRDefault="00000000" w:rsidP="00156A3A">
            <w:pPr>
              <w:pStyle w:val="Ttulo1"/>
            </w:pPr>
            <w:sdt>
              <w:sdtPr>
                <w:id w:val="530854393"/>
                <w:placeholder>
                  <w:docPart w:val="858AF07F898F4AC7B1926ADF56363978"/>
                </w:placeholder>
                <w:temporary/>
                <w:showingPlcHdr/>
                <w15:appearance w15:val="hidden"/>
              </w:sdtPr>
              <w:sdtContent>
                <w:r w:rsidR="002D2C31" w:rsidRPr="001206CE">
                  <w:rPr>
                    <w:lang w:bidi="es-ES"/>
                  </w:rPr>
                  <w:t>Cant.</w:t>
                </w:r>
                <w:r w:rsidR="00156A3A" w:rsidRPr="001206CE">
                  <w:rPr>
                    <w:lang w:bidi="es-ES"/>
                  </w:rPr>
                  <w:t xml:space="preserve"> </w:t>
                </w:r>
              </w:sdtContent>
            </w:sdt>
          </w:p>
        </w:tc>
        <w:tc>
          <w:tcPr>
            <w:tcW w:w="5714" w:type="dxa"/>
            <w:tcBorders>
              <w:bottom w:val="single" w:sz="4" w:space="0" w:color="83B29B" w:themeColor="accent1"/>
            </w:tcBorders>
            <w:vAlign w:val="center"/>
          </w:tcPr>
          <w:p w14:paraId="23FA0361" w14:textId="77777777" w:rsidR="002D2C31" w:rsidRPr="001206CE" w:rsidRDefault="00000000" w:rsidP="002D2C31">
            <w:pPr>
              <w:pStyle w:val="Ttulo1"/>
            </w:pPr>
            <w:sdt>
              <w:sdtPr>
                <w:id w:val="2038998146"/>
                <w:placeholder>
                  <w:docPart w:val="A444078600AB4089A2C9B4B6F6526E9A"/>
                </w:placeholder>
                <w:temporary/>
                <w:showingPlcHdr/>
                <w15:appearance w15:val="hidden"/>
              </w:sdtPr>
              <w:sdtContent>
                <w:r w:rsidR="002D2C31" w:rsidRPr="001206CE">
                  <w:rPr>
                    <w:lang w:bidi="es-ES"/>
                  </w:rPr>
                  <w:t>Descripción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83B29B" w:themeColor="accent1"/>
            </w:tcBorders>
            <w:vAlign w:val="center"/>
          </w:tcPr>
          <w:p w14:paraId="496068B2" w14:textId="77777777" w:rsidR="002D2C31" w:rsidRPr="001206CE" w:rsidRDefault="00000000" w:rsidP="00BE4410">
            <w:pPr>
              <w:pStyle w:val="Ttulo1"/>
              <w:jc w:val="right"/>
            </w:pPr>
            <w:sdt>
              <w:sdtPr>
                <w:id w:val="1507863871"/>
                <w:placeholder>
                  <w:docPart w:val="CE18F611F6AB4B39B1E24D498511394D"/>
                </w:placeholder>
                <w:temporary/>
                <w:showingPlcHdr/>
                <w15:appearance w15:val="hidden"/>
              </w:sdtPr>
              <w:sdtContent>
                <w:r w:rsidR="002D2C31" w:rsidRPr="001206CE">
                  <w:rPr>
                    <w:lang w:bidi="es-ES"/>
                  </w:rPr>
                  <w:t>Precio por unidad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129D40F2" w14:textId="77777777" w:rsidR="002D2C31" w:rsidRPr="001206CE" w:rsidRDefault="00000000" w:rsidP="00BE4410">
            <w:pPr>
              <w:pStyle w:val="Ttulo1"/>
              <w:jc w:val="right"/>
            </w:pPr>
            <w:sdt>
              <w:sdtPr>
                <w:id w:val="-317345281"/>
                <w:placeholder>
                  <w:docPart w:val="7B59683E97C944B8904D8D544970BB12"/>
                </w:placeholder>
                <w:temporary/>
                <w:showingPlcHdr/>
                <w15:appearance w15:val="hidden"/>
              </w:sdtPr>
              <w:sdtContent>
                <w:r w:rsidR="002D2C31" w:rsidRPr="001206CE">
                  <w:rPr>
                    <w:lang w:bidi="es-ES"/>
                  </w:rPr>
                  <w:t>Total de línea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2D2C31" w:rsidRPr="001206CE" w14:paraId="5C51A6E3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5C28EF3" w14:textId="77777777" w:rsidR="002D2C31" w:rsidRPr="001206CE" w:rsidRDefault="00000000" w:rsidP="002D2C31">
            <w:sdt>
              <w:sdtPr>
                <w:id w:val="-2121438034"/>
                <w:placeholder>
                  <w:docPart w:val="1D0775CB0F7E44EFA8DFC0F96EF450F2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10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F2D76C" w14:textId="77777777" w:rsidR="002D2C31" w:rsidRPr="001206CE" w:rsidRDefault="00000000" w:rsidP="002D2C31">
            <w:sdt>
              <w:sdtPr>
                <w:id w:val="-16013733"/>
                <w:placeholder>
                  <w:docPart w:val="B47B3AC3937246BFA1FA7DBC1AADF2E8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Cuadros colgantes de 20" x 30"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3F073B" w14:textId="77777777" w:rsidR="002D2C31" w:rsidRPr="001206CE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800557105BFD42B8A24864FC5D590D88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15,00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B05105E" w14:textId="77777777" w:rsidR="00C3490E" w:rsidRPr="001206CE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ACE301528C614136A8F787E339BC1C77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150,00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C3490E" w:rsidRPr="001206CE" w14:paraId="5B2CF091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37C29E8" w14:textId="77777777" w:rsidR="00C3490E" w:rsidRPr="001206CE" w:rsidRDefault="00000000" w:rsidP="002D2C31">
            <w:sdt>
              <w:sdtPr>
                <w:id w:val="1001091385"/>
                <w:placeholder>
                  <w:docPart w:val="E144635CB03B4B4D9C878EDCFB306A0C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50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D608226" w14:textId="77777777" w:rsidR="00C3490E" w:rsidRPr="001206CE" w:rsidRDefault="00000000" w:rsidP="00156A3A">
            <w:sdt>
              <w:sdtPr>
                <w:id w:val="415761836"/>
                <w:placeholder>
                  <w:docPart w:val="1AD042A360304D46B3D8D885A313EA4D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Cuadros de pie de 5" x 7"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6DAF9D" w14:textId="77777777" w:rsidR="00C3490E" w:rsidRPr="001206CE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18D59B5A52704ABD905306D2CB14C5D9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5,00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F702A2" w14:textId="77777777" w:rsidR="00C3490E" w:rsidRPr="001206CE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79970718AD9A4C109294F341929EBDDE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250,00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B80F23" w:rsidRPr="001206CE" w14:paraId="67126EC9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15E448" w14:textId="77777777" w:rsidR="00B80F23" w:rsidRPr="001206CE" w:rsidRDefault="00B80F23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0E396CA" w14:textId="77777777" w:rsidR="00B80F23" w:rsidRPr="001206CE" w:rsidRDefault="00B80F23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1CAE27" w14:textId="77777777" w:rsidR="00B80F23" w:rsidRPr="001206CE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520839" w14:textId="77777777" w:rsidR="00B80F23" w:rsidRPr="001206CE" w:rsidRDefault="00B80F23" w:rsidP="00BE4410">
            <w:pPr>
              <w:jc w:val="right"/>
            </w:pPr>
          </w:p>
        </w:tc>
      </w:tr>
      <w:tr w:rsidR="00B80F23" w:rsidRPr="001206CE" w14:paraId="0B3BF2BB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9310D6E" w14:textId="77777777" w:rsidR="00B80F23" w:rsidRPr="001206CE" w:rsidRDefault="00B80F23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9DD0AD3" w14:textId="77777777" w:rsidR="00B80F23" w:rsidRPr="001206CE" w:rsidRDefault="00B80F23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F54700" w14:textId="77777777" w:rsidR="00B80F23" w:rsidRPr="001206CE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B198B3" w14:textId="77777777" w:rsidR="00B80F23" w:rsidRPr="001206CE" w:rsidRDefault="00B80F23" w:rsidP="00BE4410">
            <w:pPr>
              <w:jc w:val="right"/>
            </w:pPr>
          </w:p>
        </w:tc>
      </w:tr>
      <w:tr w:rsidR="00B80F23" w:rsidRPr="001206CE" w14:paraId="7EAC3837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DBB266" w14:textId="77777777" w:rsidR="00B80F23" w:rsidRPr="001206CE" w:rsidRDefault="00B80F23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57AAF4" w14:textId="77777777" w:rsidR="00B80F23" w:rsidRPr="001206CE" w:rsidRDefault="00B80F23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461973" w14:textId="77777777" w:rsidR="00B80F23" w:rsidRPr="001206CE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4B1D35" w14:textId="77777777" w:rsidR="00B80F23" w:rsidRPr="001206CE" w:rsidRDefault="00B80F23" w:rsidP="00BE4410">
            <w:pPr>
              <w:jc w:val="right"/>
            </w:pPr>
          </w:p>
        </w:tc>
      </w:tr>
      <w:tr w:rsidR="00B80F23" w:rsidRPr="001206CE" w14:paraId="42FC962D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F59E80" w14:textId="77777777" w:rsidR="00B80F23" w:rsidRPr="001206CE" w:rsidRDefault="00B80F23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CCE6C8A" w14:textId="77777777" w:rsidR="00B80F23" w:rsidRPr="001206CE" w:rsidRDefault="00B80F23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26D462" w14:textId="77777777" w:rsidR="00B80F23" w:rsidRPr="001206CE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AAE7CF4" w14:textId="77777777" w:rsidR="00B80F23" w:rsidRPr="001206CE" w:rsidRDefault="00B80F23" w:rsidP="00BE4410">
            <w:pPr>
              <w:jc w:val="right"/>
            </w:pPr>
          </w:p>
        </w:tc>
      </w:tr>
      <w:tr w:rsidR="001069E0" w:rsidRPr="001206CE" w14:paraId="2BAA864D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1A07A6" w14:textId="77777777" w:rsidR="001069E0" w:rsidRPr="001206CE" w:rsidRDefault="001069E0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A45A33" w14:textId="77777777" w:rsidR="001069E0" w:rsidRPr="001206CE" w:rsidRDefault="001069E0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02529C6" w14:textId="77777777" w:rsidR="001069E0" w:rsidRPr="001206CE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C06333" w14:textId="77777777" w:rsidR="001069E0" w:rsidRPr="001206CE" w:rsidRDefault="001069E0" w:rsidP="00BE4410">
            <w:pPr>
              <w:jc w:val="right"/>
            </w:pPr>
          </w:p>
        </w:tc>
      </w:tr>
      <w:tr w:rsidR="001069E0" w:rsidRPr="001206CE" w14:paraId="0D278D42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EF0BAB" w14:textId="77777777" w:rsidR="001069E0" w:rsidRPr="001206CE" w:rsidRDefault="001069E0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89F74D7" w14:textId="77777777" w:rsidR="001069E0" w:rsidRPr="001206CE" w:rsidRDefault="001069E0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8522E27" w14:textId="77777777" w:rsidR="001069E0" w:rsidRPr="001206CE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3C16409" w14:textId="77777777" w:rsidR="001069E0" w:rsidRPr="001206CE" w:rsidRDefault="001069E0" w:rsidP="00BE4410">
            <w:pPr>
              <w:jc w:val="right"/>
            </w:pPr>
          </w:p>
        </w:tc>
      </w:tr>
      <w:tr w:rsidR="001069E0" w:rsidRPr="001206CE" w14:paraId="33F60841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62C43D" w14:textId="77777777" w:rsidR="001069E0" w:rsidRPr="001206CE" w:rsidRDefault="001069E0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0F38E6" w14:textId="77777777" w:rsidR="001069E0" w:rsidRPr="001206CE" w:rsidRDefault="001069E0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066FC6" w14:textId="77777777" w:rsidR="001069E0" w:rsidRPr="001206CE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FADCD0" w14:textId="77777777" w:rsidR="001069E0" w:rsidRPr="001206CE" w:rsidRDefault="001069E0" w:rsidP="00BE4410">
            <w:pPr>
              <w:jc w:val="right"/>
            </w:pPr>
          </w:p>
        </w:tc>
      </w:tr>
      <w:tr w:rsidR="005E0721" w:rsidRPr="001206CE" w14:paraId="13E3980A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0A786A6" w14:textId="77777777" w:rsidR="005E0721" w:rsidRPr="001206CE" w:rsidRDefault="005E0721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5E54A66" w14:textId="77777777" w:rsidR="005E0721" w:rsidRPr="001206CE" w:rsidRDefault="005E0721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863F875" w14:textId="77777777" w:rsidR="005E0721" w:rsidRPr="001206CE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E3F77CB" w14:textId="77777777" w:rsidR="005E0721" w:rsidRPr="001206CE" w:rsidRDefault="005E0721" w:rsidP="00BE4410">
            <w:pPr>
              <w:jc w:val="right"/>
            </w:pPr>
          </w:p>
        </w:tc>
      </w:tr>
      <w:tr w:rsidR="005E0721" w:rsidRPr="001206CE" w14:paraId="5A63F597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4C83B0" w14:textId="77777777" w:rsidR="005E0721" w:rsidRPr="001206CE" w:rsidRDefault="005E0721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B64B86D" w14:textId="77777777" w:rsidR="005E0721" w:rsidRPr="001206CE" w:rsidRDefault="005E0721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203FE00" w14:textId="77777777" w:rsidR="005E0721" w:rsidRPr="001206CE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E33F5A7" w14:textId="77777777" w:rsidR="005E0721" w:rsidRPr="001206CE" w:rsidRDefault="005E0721" w:rsidP="00BE4410">
            <w:pPr>
              <w:jc w:val="right"/>
            </w:pPr>
          </w:p>
        </w:tc>
      </w:tr>
      <w:tr w:rsidR="005E0721" w:rsidRPr="001206CE" w14:paraId="6BBB8390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D17E3E" w14:textId="77777777" w:rsidR="005E0721" w:rsidRPr="001206CE" w:rsidRDefault="005E0721" w:rsidP="002D2C31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E4E8F0" w14:textId="77777777" w:rsidR="005E0721" w:rsidRPr="001206CE" w:rsidRDefault="005E0721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C925EA" w14:textId="77777777" w:rsidR="005E0721" w:rsidRPr="001206CE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C05CF9" w14:textId="77777777" w:rsidR="005E0721" w:rsidRPr="001206CE" w:rsidRDefault="005E0721" w:rsidP="00BE4410">
            <w:pPr>
              <w:jc w:val="right"/>
            </w:pPr>
          </w:p>
        </w:tc>
      </w:tr>
      <w:tr w:rsidR="005E0721" w:rsidRPr="001206CE" w14:paraId="1C3092C2" w14:textId="77777777" w:rsidTr="0000555F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13B3139E" w14:textId="77777777" w:rsidR="005E0721" w:rsidRPr="001206CE" w:rsidRDefault="005E0721" w:rsidP="002D2C31"/>
        </w:tc>
        <w:tc>
          <w:tcPr>
            <w:tcW w:w="5714" w:type="dxa"/>
            <w:tcBorders>
              <w:top w:val="single" w:sz="4" w:space="0" w:color="83B29B" w:themeColor="accent1"/>
            </w:tcBorders>
            <w:vAlign w:val="center"/>
          </w:tcPr>
          <w:p w14:paraId="580441E1" w14:textId="77777777" w:rsidR="005E0721" w:rsidRPr="001206CE" w:rsidRDefault="005E0721" w:rsidP="002D2C31"/>
        </w:tc>
        <w:tc>
          <w:tcPr>
            <w:tcW w:w="1843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603865" w14:textId="77777777" w:rsidR="005E0721" w:rsidRPr="001206CE" w:rsidRDefault="00000000" w:rsidP="005E0721">
            <w:pPr>
              <w:pStyle w:val="Ttulo1"/>
            </w:pPr>
            <w:sdt>
              <w:sdtPr>
                <w:id w:val="-1007976488"/>
                <w:placeholder>
                  <w:docPart w:val="CDBC8050FE014FF78268105D43308216"/>
                </w:placeholder>
                <w:temporary/>
                <w:showingPlcHdr/>
                <w15:appearance w15:val="hidden"/>
              </w:sdtPr>
              <w:sdtContent>
                <w:r w:rsidR="005E0721" w:rsidRPr="001206CE">
                  <w:rPr>
                    <w:lang w:bidi="es-ES"/>
                  </w:rPr>
                  <w:t>Subtotal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460447F" w14:textId="77777777" w:rsidR="005E0721" w:rsidRPr="001206CE" w:rsidRDefault="00000000" w:rsidP="005E0721">
            <w:pPr>
              <w:pStyle w:val="Totales"/>
            </w:pPr>
            <w:sdt>
              <w:sdtPr>
                <w:id w:val="-1602253610"/>
                <w:placeholder>
                  <w:docPart w:val="6D3EC2A942DE4B1B8068163541839EFC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400,00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5E0721" w:rsidRPr="001206CE" w14:paraId="65392879" w14:textId="77777777" w:rsidTr="0000555F">
        <w:trPr>
          <w:trHeight w:val="397"/>
        </w:trPr>
        <w:tc>
          <w:tcPr>
            <w:tcW w:w="1075" w:type="dxa"/>
            <w:vAlign w:val="center"/>
          </w:tcPr>
          <w:p w14:paraId="0E7ACF0E" w14:textId="77777777" w:rsidR="005E0721" w:rsidRPr="001206CE" w:rsidRDefault="005E0721" w:rsidP="002D2C31"/>
        </w:tc>
        <w:tc>
          <w:tcPr>
            <w:tcW w:w="5714" w:type="dxa"/>
            <w:vAlign w:val="center"/>
          </w:tcPr>
          <w:p w14:paraId="186616DE" w14:textId="77777777" w:rsidR="005E0721" w:rsidRPr="001206CE" w:rsidRDefault="005E0721" w:rsidP="002D2C31"/>
        </w:tc>
        <w:tc>
          <w:tcPr>
            <w:tcW w:w="1843" w:type="dxa"/>
            <w:tcBorders>
              <w:right w:val="single" w:sz="4" w:space="0" w:color="83B29B" w:themeColor="accent1"/>
            </w:tcBorders>
            <w:vAlign w:val="center"/>
          </w:tcPr>
          <w:p w14:paraId="1F8800C4" w14:textId="77777777" w:rsidR="005E0721" w:rsidRPr="001206CE" w:rsidRDefault="00000000" w:rsidP="005E0721">
            <w:pPr>
              <w:pStyle w:val="Ttulo1"/>
            </w:pPr>
            <w:sdt>
              <w:sdtPr>
                <w:id w:val="-1969434869"/>
                <w:placeholder>
                  <w:docPart w:val="4247BC4F1D3C4D3DAFC2E1A4DED22227"/>
                </w:placeholder>
                <w:temporary/>
                <w:showingPlcHdr/>
                <w15:appearance w15:val="hidden"/>
              </w:sdtPr>
              <w:sdtContent>
                <w:r w:rsidR="005E0721" w:rsidRPr="001206CE">
                  <w:rPr>
                    <w:lang w:bidi="es-ES"/>
                  </w:rPr>
                  <w:t>Impuesto sobre las ventas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F9228EF" w14:textId="77777777" w:rsidR="005E0721" w:rsidRPr="001206CE" w:rsidRDefault="00000000" w:rsidP="005E0721">
            <w:pPr>
              <w:pStyle w:val="Totales"/>
            </w:pPr>
            <w:sdt>
              <w:sdtPr>
                <w:id w:val="11963529"/>
                <w:placeholder>
                  <w:docPart w:val="5E6F6283E18E4867852F305CEE921488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20,00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5E0721" w:rsidRPr="001206CE" w14:paraId="37BD2930" w14:textId="77777777" w:rsidTr="0000555F">
        <w:trPr>
          <w:trHeight w:val="397"/>
        </w:trPr>
        <w:tc>
          <w:tcPr>
            <w:tcW w:w="1075" w:type="dxa"/>
            <w:vAlign w:val="center"/>
          </w:tcPr>
          <w:p w14:paraId="5CD28704" w14:textId="77777777" w:rsidR="005E0721" w:rsidRPr="001206CE" w:rsidRDefault="005E0721" w:rsidP="002D2C31"/>
        </w:tc>
        <w:tc>
          <w:tcPr>
            <w:tcW w:w="5714" w:type="dxa"/>
            <w:vAlign w:val="center"/>
          </w:tcPr>
          <w:p w14:paraId="13929539" w14:textId="77777777" w:rsidR="005E0721" w:rsidRPr="001206CE" w:rsidRDefault="005E0721" w:rsidP="002D2C31"/>
        </w:tc>
        <w:tc>
          <w:tcPr>
            <w:tcW w:w="1843" w:type="dxa"/>
            <w:tcBorders>
              <w:right w:val="single" w:sz="4" w:space="0" w:color="83B29B" w:themeColor="accent1"/>
            </w:tcBorders>
            <w:vAlign w:val="center"/>
          </w:tcPr>
          <w:p w14:paraId="79736D57" w14:textId="77777777" w:rsidR="005E0721" w:rsidRPr="001206CE" w:rsidRDefault="00000000" w:rsidP="005E0721">
            <w:pPr>
              <w:pStyle w:val="Ttulo1"/>
            </w:pPr>
            <w:sdt>
              <w:sdtPr>
                <w:id w:val="1022060310"/>
                <w:placeholder>
                  <w:docPart w:val="4707E851306C47B891D91B46A6F60D63"/>
                </w:placeholder>
                <w:temporary/>
                <w:showingPlcHdr/>
                <w15:appearance w15:val="hidden"/>
              </w:sdtPr>
              <w:sdtContent>
                <w:r w:rsidR="005E0721" w:rsidRPr="001206CE">
                  <w:rPr>
                    <w:lang w:bidi="es-ES"/>
                  </w:rPr>
                  <w:t>Total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C36A74D" w14:textId="77777777" w:rsidR="005E0721" w:rsidRPr="001206CE" w:rsidRDefault="00000000" w:rsidP="005E0721">
            <w:pPr>
              <w:pStyle w:val="Totales"/>
            </w:pPr>
            <w:sdt>
              <w:sdtPr>
                <w:id w:val="-1944681675"/>
                <w:placeholder>
                  <w:docPart w:val="9E8D4CB88FB244F1BCC926CEE4DB114F"/>
                </w:placeholder>
                <w:showingPlcHdr/>
                <w15:appearance w15:val="hidden"/>
              </w:sdtPr>
              <w:sdtContent>
                <w:r w:rsidR="00156A3A" w:rsidRPr="001206CE">
                  <w:rPr>
                    <w:lang w:bidi="es-ES"/>
                  </w:rPr>
                  <w:t>420,00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</w:tbl>
    <w:p w14:paraId="6EE1E5B6" w14:textId="77777777" w:rsidR="001069E0" w:rsidRPr="001206CE" w:rsidRDefault="00000000" w:rsidP="00BE4410">
      <w:pPr>
        <w:pStyle w:val="Informacindecontacto"/>
      </w:pPr>
      <w:sdt>
        <w:sdtPr>
          <w:id w:val="107098354"/>
          <w:placeholder>
            <w:docPart w:val="6EE881B6FC4A4B9C87800A8297C2263B"/>
          </w:placeholder>
          <w:showingPlcHdr/>
          <w15:appearance w15:val="hidden"/>
        </w:sdtPr>
        <w:sdtContent>
          <w:r w:rsidR="00156A3A" w:rsidRPr="001206CE">
            <w:rPr>
              <w:lang w:bidi="es-ES"/>
            </w:rPr>
            <w:t>Todos los cheques se extenderán a nombre de</w:t>
          </w:r>
        </w:sdtContent>
      </w:sdt>
      <w:r w:rsidR="00156A3A" w:rsidRPr="001206CE">
        <w:rPr>
          <w:lang w:bidi="es-ES"/>
        </w:rPr>
        <w:t xml:space="preserve"> </w:t>
      </w:r>
      <w:sdt>
        <w:sdtPr>
          <w:id w:val="453370213"/>
          <w:placeholder>
            <w:docPart w:val="8CCCC4BEB3B349CE9197435EE84DE216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Create &amp; Co.</w:t>
          </w:r>
        </w:sdtContent>
      </w:sdt>
    </w:p>
    <w:p w14:paraId="6B3657B3" w14:textId="77777777" w:rsidR="001069E0" w:rsidRPr="001206CE" w:rsidRDefault="00000000" w:rsidP="00DB3205">
      <w:pPr>
        <w:pStyle w:val="Gracias"/>
      </w:pPr>
      <w:sdt>
        <w:sdtPr>
          <w:id w:val="403270095"/>
          <w:placeholder>
            <w:docPart w:val="44A94DD241A942A49B40A6FDFCA3DF6F"/>
          </w:placeholder>
          <w:showingPlcHdr/>
          <w15:appearance w15:val="hidden"/>
        </w:sdtPr>
        <w:sdtContent>
          <w:r w:rsidR="00156A3A" w:rsidRPr="001206CE">
            <w:rPr>
              <w:lang w:bidi="es-ES"/>
            </w:rPr>
            <w:t>¡Gracias por su confianza!</w:t>
          </w:r>
        </w:sdtContent>
      </w:sdt>
      <w:r w:rsidR="00156A3A" w:rsidRPr="001206CE">
        <w:rPr>
          <w:lang w:bidi="es-ES"/>
        </w:rPr>
        <w:t xml:space="preserve"> </w:t>
      </w:r>
    </w:p>
    <w:p w14:paraId="1ECF4D1D" w14:textId="77777777" w:rsidR="00A81CA6" w:rsidRDefault="001069E0" w:rsidP="00DB3205">
      <w:pPr>
        <w:pStyle w:val="Informacindecontacto"/>
      </w:pPr>
      <w:r w:rsidRPr="001206CE">
        <w:rPr>
          <w:lang w:bidi="es-ES"/>
        </w:rPr>
        <w:t xml:space="preserve"> </w:t>
      </w:r>
      <w:sdt>
        <w:sdtPr>
          <w:id w:val="-523253204"/>
          <w:placeholder>
            <w:docPart w:val="E22867A18F244B4580996C57EA92EBD3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Create &amp; Co.</w:t>
          </w:r>
        </w:sdtContent>
      </w:sdt>
      <w:r w:rsidRPr="001206CE">
        <w:rPr>
          <w:lang w:bidi="es-ES"/>
        </w:rPr>
        <w:t xml:space="preserve"> </w:t>
      </w:r>
      <w:sdt>
        <w:sdtPr>
          <w:id w:val="448752073"/>
          <w:placeholder>
            <w:docPart w:val="42B0BEAEF8C4422E9165E961FC1702FB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123 Main St.</w:t>
          </w:r>
        </w:sdtContent>
      </w:sdt>
      <w:r w:rsidRPr="001206CE">
        <w:rPr>
          <w:lang w:bidi="es-ES"/>
        </w:rPr>
        <w:t xml:space="preserve"> | </w:t>
      </w:r>
      <w:sdt>
        <w:sdtPr>
          <w:id w:val="323638205"/>
          <w:placeholder>
            <w:docPart w:val="FBD2648A1BF243B3B4B3C3FFE288BC23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Seattle, WA 78910</w:t>
          </w:r>
        </w:sdtContent>
      </w:sdt>
      <w:r w:rsidRPr="001206CE">
        <w:rPr>
          <w:lang w:bidi="es-ES"/>
        </w:rPr>
        <w:t xml:space="preserve"> | </w:t>
      </w:r>
      <w:sdt>
        <w:sdtPr>
          <w:id w:val="1000940658"/>
          <w:placeholder>
            <w:docPart w:val="FC7714752C9B46FB917D5E9492BAE462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Phone:</w:t>
          </w:r>
        </w:sdtContent>
      </w:sdt>
      <w:r w:rsidRPr="001206CE">
        <w:rPr>
          <w:lang w:bidi="es-ES"/>
        </w:rPr>
        <w:t xml:space="preserve"> </w:t>
      </w:r>
      <w:sdt>
        <w:sdtPr>
          <w:id w:val="-1879226774"/>
          <w:placeholder>
            <w:docPart w:val="5FA66914FCD84B2288361FE4E287FAEF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111-222-3333</w:t>
          </w:r>
        </w:sdtContent>
      </w:sdt>
      <w:r w:rsidRPr="001206CE">
        <w:rPr>
          <w:lang w:bidi="es-ES"/>
        </w:rPr>
        <w:t xml:space="preserve"> | </w:t>
      </w:r>
      <w:sdt>
        <w:sdtPr>
          <w:id w:val="448670913"/>
          <w:placeholder>
            <w:docPart w:val="75258DF5D3D84E3E90999A084B2AD89F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Fax:</w:t>
          </w:r>
        </w:sdtContent>
      </w:sdt>
      <w:r w:rsidRPr="001206CE">
        <w:rPr>
          <w:lang w:bidi="es-ES"/>
        </w:rPr>
        <w:t xml:space="preserve"> </w:t>
      </w:r>
      <w:sdt>
        <w:sdtPr>
          <w:id w:val="-1306156310"/>
          <w:placeholder>
            <w:docPart w:val="7D789DDB2C344D1A9B095FB268FA72C1"/>
          </w:placeholder>
          <w:showingPlcHdr/>
          <w15:appearance w15:val="hidden"/>
        </w:sdtPr>
        <w:sdtContent>
          <w:r w:rsidR="00DB3205" w:rsidRPr="001206CE">
            <w:rPr>
              <w:lang w:bidi="es-ES"/>
            </w:rPr>
            <w:t>111-222-3334</w:t>
          </w:r>
        </w:sdtContent>
      </w:sdt>
    </w:p>
    <w:p w14:paraId="2A109B95" w14:textId="77777777" w:rsidR="00AD3BE3" w:rsidRDefault="00AD3BE3" w:rsidP="00DB3205">
      <w:pPr>
        <w:pStyle w:val="Informacindecontacto"/>
      </w:pPr>
    </w:p>
    <w:p w14:paraId="1BF260DB" w14:textId="77777777" w:rsidR="00AD3BE3" w:rsidRDefault="00AD3BE3" w:rsidP="00DB3205">
      <w:pPr>
        <w:pStyle w:val="Informacindecontacto"/>
      </w:pPr>
    </w:p>
    <w:p w14:paraId="00DBEC44" w14:textId="77777777" w:rsidR="00AD3BE3" w:rsidRPr="001206CE" w:rsidRDefault="00AD3BE3" w:rsidP="00AD3BE3">
      <w:pPr>
        <w:pStyle w:val="Informacindecontacto"/>
        <w:jc w:val="left"/>
      </w:pPr>
    </w:p>
    <w:p w14:paraId="100395FE" w14:textId="77777777" w:rsidR="00AD3BE3" w:rsidRPr="001206CE" w:rsidRDefault="00AD3BE3" w:rsidP="00AD3BE3"/>
    <w:tbl>
      <w:tblPr>
        <w:tblStyle w:val="Tablaconcuadrcula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812"/>
        <w:gridCol w:w="3230"/>
      </w:tblGrid>
      <w:tr w:rsidR="00AD3BE3" w:rsidRPr="001206CE" w14:paraId="68D9115C" w14:textId="77777777" w:rsidTr="006A7E0C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749DE7F8" w14:textId="00FB5A80" w:rsidR="00AD3BE3" w:rsidRPr="001206CE" w:rsidRDefault="00000000" w:rsidP="006A7E0C">
            <w:pPr>
              <w:pStyle w:val="Ttulo"/>
            </w:pPr>
            <w:sdt>
              <w:sdtPr>
                <w:id w:val="359242981"/>
                <w:placeholder>
                  <w:docPart w:val="889DE5600B194DA19B9709E4E1C441D4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Factura</w:t>
                </w:r>
              </w:sdtContent>
            </w:sdt>
            <w:r w:rsidR="00AD3BE3">
              <w:t xml:space="preserve"> 2</w:t>
            </w:r>
            <w:r w:rsidR="00AD3BE3" w:rsidRPr="001206CE">
              <w:rPr>
                <w:lang w:bidi="es-ES"/>
              </w:rPr>
              <w:t xml:space="preserve"> </w:t>
            </w:r>
          </w:p>
        </w:tc>
      </w:tr>
      <w:tr w:rsidR="00AD3BE3" w:rsidRPr="001206CE" w14:paraId="2F46FA18" w14:textId="77777777" w:rsidTr="006A7E0C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6A7BED2E" w14:textId="77777777" w:rsidR="00AD3BE3" w:rsidRPr="001206CE" w:rsidRDefault="00AD3BE3" w:rsidP="006A7E0C"/>
        </w:tc>
      </w:tr>
      <w:tr w:rsidR="00AD3BE3" w:rsidRPr="001206CE" w14:paraId="00CC5F3D" w14:textId="77777777" w:rsidTr="006A7E0C">
        <w:trPr>
          <w:trHeight w:val="1999"/>
        </w:trPr>
        <w:tc>
          <w:tcPr>
            <w:tcW w:w="6033" w:type="dxa"/>
          </w:tcPr>
          <w:p w14:paraId="50F53246" w14:textId="77777777" w:rsidR="00AD3BE3" w:rsidRPr="001206CE" w:rsidRDefault="00000000" w:rsidP="006A7E0C">
            <w:pPr>
              <w:pStyle w:val="Ttulo1"/>
            </w:pPr>
            <w:sdt>
              <w:sdtPr>
                <w:id w:val="1262962296"/>
                <w:placeholder>
                  <w:docPart w:val="6AB77F4630AE40F783F2DB07C97BCC11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FECHA: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6996932D" w14:textId="77777777" w:rsidR="00AD3BE3" w:rsidRPr="001206CE" w:rsidRDefault="00000000" w:rsidP="006A7E0C">
            <w:sdt>
              <w:sdtPr>
                <w:id w:val="-930972199"/>
                <w:placeholder>
                  <w:docPart w:val="919DCBD17BF24C2DAB03FACA2E7D370B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Fecha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509906D4" w14:textId="77777777" w:rsidR="00AD3BE3" w:rsidRPr="001206CE" w:rsidRDefault="00AD3BE3" w:rsidP="006A7E0C"/>
          <w:p w14:paraId="19A7D8EC" w14:textId="77777777" w:rsidR="00AD3BE3" w:rsidRPr="001206CE" w:rsidRDefault="00000000" w:rsidP="006A7E0C">
            <w:pPr>
              <w:pStyle w:val="Ttulo1"/>
            </w:pPr>
            <w:sdt>
              <w:sdtPr>
                <w:id w:val="1493290632"/>
                <w:placeholder>
                  <w:docPart w:val="2310DED7541D40BAA5603B48BE230D99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N.º DE FACTURA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57398A68" w14:textId="77777777" w:rsidR="00AD3BE3" w:rsidRPr="001206CE" w:rsidRDefault="00000000" w:rsidP="006A7E0C">
            <w:sdt>
              <w:sdtPr>
                <w:id w:val="-1784871415"/>
                <w:placeholder>
                  <w:docPart w:val="6B65A9150B9444A19B102691BEA8B0EB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100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557FAC38" w14:textId="77777777" w:rsidR="00AD3BE3" w:rsidRPr="001206CE" w:rsidRDefault="00AD3BE3" w:rsidP="006A7E0C"/>
          <w:p w14:paraId="1DFEC486" w14:textId="77777777" w:rsidR="00AD3BE3" w:rsidRPr="001206CE" w:rsidRDefault="00000000" w:rsidP="006A7E0C">
            <w:pPr>
              <w:pStyle w:val="Ttulo1"/>
            </w:pPr>
            <w:sdt>
              <w:sdtPr>
                <w:id w:val="-708105335"/>
                <w:placeholder>
                  <w:docPart w:val="1431DFC4D28043D591A7864E1D879436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Id. de cliente: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51C61CE6" w14:textId="77777777" w:rsidR="00AD3BE3" w:rsidRPr="001206CE" w:rsidRDefault="00000000" w:rsidP="006A7E0C">
            <w:sdt>
              <w:sdtPr>
                <w:alias w:val="N.º"/>
                <w:tag w:val="N.º"/>
                <w:id w:val="-2111038548"/>
                <w:placeholder>
                  <w:docPart w:val="CECD865F623C42C9A71C4E548B1F0286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ABC12345</w:t>
                </w:r>
              </w:sdtContent>
            </w:sdt>
          </w:p>
        </w:tc>
        <w:tc>
          <w:tcPr>
            <w:tcW w:w="812" w:type="dxa"/>
          </w:tcPr>
          <w:p w14:paraId="384F83B0" w14:textId="77777777" w:rsidR="00AD3BE3" w:rsidRPr="001206CE" w:rsidRDefault="00000000" w:rsidP="006A7E0C">
            <w:pPr>
              <w:pStyle w:val="Ttulo1"/>
            </w:pPr>
            <w:sdt>
              <w:sdtPr>
                <w:id w:val="-354734779"/>
                <w:placeholder>
                  <w:docPart w:val="58C654F2E80A4B038F94D567DA60222B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Para: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3230" w:type="dxa"/>
          </w:tcPr>
          <w:p w14:paraId="5D7BD280" w14:textId="77777777" w:rsidR="00AD3BE3" w:rsidRPr="001206CE" w:rsidRDefault="00000000" w:rsidP="006A7E0C">
            <w:pPr>
              <w:pStyle w:val="Textoalineadoaladerecha"/>
            </w:pPr>
            <w:sdt>
              <w:sdtPr>
                <w:id w:val="-91629514"/>
                <w:placeholder>
                  <w:docPart w:val="A5BEE943622346D589D0D3519C4AF6AF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Anjali Chaturvedi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724750FD" w14:textId="77777777" w:rsidR="00AD3BE3" w:rsidRPr="001206CE" w:rsidRDefault="00000000" w:rsidP="006A7E0C">
            <w:pPr>
              <w:pStyle w:val="Textoalineadoaladerecha"/>
            </w:pPr>
            <w:sdt>
              <w:sdtPr>
                <w:id w:val="72102479"/>
                <w:placeholder>
                  <w:docPart w:val="4F5966CCC19242F1BD2CEA4D40A376AC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Fotografía de marco adicional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34FAE79B" w14:textId="77777777" w:rsidR="00AD3BE3" w:rsidRPr="001206CE" w:rsidRDefault="00000000" w:rsidP="006A7E0C">
            <w:pPr>
              <w:pStyle w:val="Textoalineadoaladerecha"/>
            </w:pPr>
            <w:sdt>
              <w:sdtPr>
                <w:id w:val="1649702559"/>
                <w:placeholder>
                  <w:docPart w:val="810196DBEACB49C0AF43064F4935B7F1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89 Pacific Ave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1893FC27" w14:textId="77777777" w:rsidR="00AD3BE3" w:rsidRPr="001206CE" w:rsidRDefault="00000000" w:rsidP="006A7E0C">
            <w:pPr>
              <w:pStyle w:val="Textoalineadoaladerecha"/>
            </w:pPr>
            <w:sdt>
              <w:sdtPr>
                <w:id w:val="347762416"/>
                <w:placeholder>
                  <w:docPart w:val="D85E5F8B6E414E1B9C623571DBFA0D1F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San Francisco, CA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003D2BA7" w14:textId="77777777" w:rsidR="00AD3BE3" w:rsidRPr="001206CE" w:rsidRDefault="00000000" w:rsidP="006A7E0C">
            <w:pPr>
              <w:pStyle w:val="Textoalineadoaladerecha"/>
            </w:pPr>
            <w:sdt>
              <w:sdtPr>
                <w:id w:val="1372498628"/>
                <w:placeholder>
                  <w:docPart w:val="4DBAFCADDFCE4946BBF4DB1AB2F3A32E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123-456-7890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  <w:p w14:paraId="45C06415" w14:textId="77777777" w:rsidR="00AD3BE3" w:rsidRPr="001206CE" w:rsidRDefault="00AD3BE3" w:rsidP="006A7E0C">
            <w:pPr>
              <w:pStyle w:val="Textoalineadoaladerecha"/>
            </w:pPr>
          </w:p>
        </w:tc>
      </w:tr>
      <w:tr w:rsidR="00AD3BE3" w:rsidRPr="001206CE" w14:paraId="11C0861A" w14:textId="77777777" w:rsidTr="006A7E0C">
        <w:trPr>
          <w:trHeight w:val="343"/>
        </w:trPr>
        <w:tc>
          <w:tcPr>
            <w:tcW w:w="10075" w:type="dxa"/>
            <w:gridSpan w:val="3"/>
          </w:tcPr>
          <w:p w14:paraId="3B6E4E59" w14:textId="77777777" w:rsidR="00AD3BE3" w:rsidRPr="001206CE" w:rsidRDefault="00AD3BE3" w:rsidP="006A7E0C">
            <w:pPr>
              <w:pStyle w:val="Ttulo1"/>
            </w:pPr>
          </w:p>
        </w:tc>
      </w:tr>
    </w:tbl>
    <w:p w14:paraId="21E54340" w14:textId="77777777" w:rsidR="00AD3BE3" w:rsidRPr="001206CE" w:rsidRDefault="00AD3BE3" w:rsidP="00AD3B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7"/>
        <w:gridCol w:w="2670"/>
        <w:gridCol w:w="2329"/>
        <w:gridCol w:w="1536"/>
      </w:tblGrid>
      <w:tr w:rsidR="00AD3BE3" w:rsidRPr="001206CE" w14:paraId="63891F13" w14:textId="77777777" w:rsidTr="006A7E0C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7351C3BE" w14:textId="77777777" w:rsidR="00AD3BE3" w:rsidRPr="001206CE" w:rsidRDefault="00000000" w:rsidP="006A7E0C">
            <w:pPr>
              <w:pStyle w:val="Ttulo1"/>
            </w:pPr>
            <w:sdt>
              <w:sdtPr>
                <w:id w:val="1938784799"/>
                <w:placeholder>
                  <w:docPart w:val="65E8589037334658A87C0C0B3636BADE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Vendedor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22CF3388" w14:textId="77777777" w:rsidR="00AD3BE3" w:rsidRPr="001206CE" w:rsidRDefault="00000000" w:rsidP="006A7E0C">
            <w:pPr>
              <w:pStyle w:val="Ttulo1"/>
            </w:pPr>
            <w:sdt>
              <w:sdtPr>
                <w:id w:val="1042875385"/>
                <w:placeholder>
                  <w:docPart w:val="CFBDBC5BFD2A42C48EA082858D33452F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Trabajo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01F8A447" w14:textId="77777777" w:rsidR="00AD3BE3" w:rsidRPr="001206CE" w:rsidRDefault="00000000" w:rsidP="006A7E0C">
            <w:pPr>
              <w:pStyle w:val="Ttulo1"/>
              <w:ind w:right="440"/>
            </w:pPr>
            <w:sdt>
              <w:sdtPr>
                <w:id w:val="-1100030998"/>
                <w:placeholder>
                  <w:docPart w:val="B33C5AD686A9487B865DBF4117FE4CE1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Condiciones de pago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3AC2F04A" w14:textId="77777777" w:rsidR="00AD3BE3" w:rsidRPr="001206CE" w:rsidRDefault="00000000" w:rsidP="006A7E0C">
            <w:pPr>
              <w:pStyle w:val="Ttulo1"/>
            </w:pPr>
            <w:sdt>
              <w:sdtPr>
                <w:id w:val="173843997"/>
                <w:placeholder>
                  <w:docPart w:val="01CE2B5144A643ABA57DB8EA62365CAE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Fecha de vencimiento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  <w:tr w:rsidR="00AD3BE3" w:rsidRPr="001206CE" w14:paraId="282DA29E" w14:textId="77777777" w:rsidTr="006A7E0C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E7A04BB" w14:textId="77777777" w:rsidR="00AD3BE3" w:rsidRPr="001206CE" w:rsidRDefault="00000000" w:rsidP="006A7E0C">
            <w:sdt>
              <w:sdtPr>
                <w:id w:val="-42594472"/>
                <w:placeholder>
                  <w:docPart w:val="B39D990C8D98496F867B9A3F2776E691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Óscar Martínez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A1431D4" w14:textId="77777777" w:rsidR="00AD3BE3" w:rsidRPr="001206CE" w:rsidRDefault="00000000" w:rsidP="006A7E0C">
            <w:sdt>
              <w:sdtPr>
                <w:id w:val="-12376427"/>
                <w:placeholder>
                  <w:docPart w:val="22C30214B2184D60B68C60EE0D27FFF1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Ventas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3C87F31" w14:textId="77777777" w:rsidR="00AD3BE3" w:rsidRPr="001206CE" w:rsidRDefault="00000000" w:rsidP="006A7E0C">
            <w:sdt>
              <w:sdtPr>
                <w:id w:val="1897845556"/>
                <w:placeholder>
                  <w:docPart w:val="9E790AE751A64DA7AFB479F299F1483D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Pago a la recepción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DC420DD" w14:textId="77777777" w:rsidR="00AD3BE3" w:rsidRPr="001206CE" w:rsidRDefault="00000000" w:rsidP="006A7E0C">
            <w:sdt>
              <w:sdtPr>
                <w:id w:val="-745797825"/>
                <w:placeholder>
                  <w:docPart w:val="B9F9617E7B1C472AB2A7868FC9290F3E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30/1/2023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</w:tbl>
    <w:p w14:paraId="79C44330" w14:textId="77777777" w:rsidR="00AD3BE3" w:rsidRPr="001206CE" w:rsidRDefault="00AD3BE3" w:rsidP="00AD3B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714"/>
        <w:gridCol w:w="1843"/>
        <w:gridCol w:w="1438"/>
      </w:tblGrid>
      <w:tr w:rsidR="00AD3BE3" w:rsidRPr="001206CE" w14:paraId="6D6F9308" w14:textId="77777777" w:rsidTr="006A7E0C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795286B0" w14:textId="77777777" w:rsidR="00AD3BE3" w:rsidRPr="001206CE" w:rsidRDefault="00000000" w:rsidP="006A7E0C">
            <w:pPr>
              <w:pStyle w:val="Ttulo1"/>
            </w:pPr>
            <w:sdt>
              <w:sdtPr>
                <w:id w:val="1321693657"/>
                <w:placeholder>
                  <w:docPart w:val="3127F02F182B4CE28D3124242D0755E3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 xml:space="preserve">Cant. </w:t>
                </w:r>
              </w:sdtContent>
            </w:sdt>
          </w:p>
        </w:tc>
        <w:tc>
          <w:tcPr>
            <w:tcW w:w="5714" w:type="dxa"/>
            <w:tcBorders>
              <w:bottom w:val="single" w:sz="4" w:space="0" w:color="83B29B" w:themeColor="accent1"/>
            </w:tcBorders>
            <w:vAlign w:val="center"/>
          </w:tcPr>
          <w:p w14:paraId="6E0610AF" w14:textId="77777777" w:rsidR="00AD3BE3" w:rsidRPr="001206CE" w:rsidRDefault="00000000" w:rsidP="006A7E0C">
            <w:pPr>
              <w:pStyle w:val="Ttulo1"/>
            </w:pPr>
            <w:sdt>
              <w:sdtPr>
                <w:id w:val="-448387661"/>
                <w:placeholder>
                  <w:docPart w:val="001F3B8F79EB49CA94AF5985600B14DA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Descripción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83B29B" w:themeColor="accent1"/>
            </w:tcBorders>
            <w:vAlign w:val="center"/>
          </w:tcPr>
          <w:p w14:paraId="79BB086D" w14:textId="77777777" w:rsidR="00AD3BE3" w:rsidRPr="001206CE" w:rsidRDefault="00000000" w:rsidP="006A7E0C">
            <w:pPr>
              <w:pStyle w:val="Ttulo1"/>
              <w:jc w:val="right"/>
            </w:pPr>
            <w:sdt>
              <w:sdtPr>
                <w:id w:val="-1703480475"/>
                <w:placeholder>
                  <w:docPart w:val="5A3B35AD75944B7CB5DAB5555C7B904E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Precio por unidad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173F2B5F" w14:textId="77777777" w:rsidR="00AD3BE3" w:rsidRPr="001206CE" w:rsidRDefault="00000000" w:rsidP="006A7E0C">
            <w:pPr>
              <w:pStyle w:val="Ttulo1"/>
              <w:jc w:val="right"/>
            </w:pPr>
            <w:sdt>
              <w:sdtPr>
                <w:id w:val="-401987039"/>
                <w:placeholder>
                  <w:docPart w:val="2E3B174AAA51469C9285252234B7F818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Total de línea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  <w:tr w:rsidR="00AD3BE3" w:rsidRPr="001206CE" w14:paraId="3B73B391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688A99" w14:textId="77777777" w:rsidR="00AD3BE3" w:rsidRPr="001206CE" w:rsidRDefault="00000000" w:rsidP="006A7E0C">
            <w:sdt>
              <w:sdtPr>
                <w:id w:val="2066673909"/>
                <w:placeholder>
                  <w:docPart w:val="323589A17A6B4A2C9EF1F426D93F29C8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10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199F09E" w14:textId="77777777" w:rsidR="00AD3BE3" w:rsidRPr="001206CE" w:rsidRDefault="00000000" w:rsidP="006A7E0C">
            <w:sdt>
              <w:sdtPr>
                <w:id w:val="1604846630"/>
                <w:placeholder>
                  <w:docPart w:val="9A6A1BDBBD53473BA922E4E9136B450A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Cuadros colgantes de 20" x 30"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B09992" w14:textId="77777777" w:rsidR="00AD3BE3" w:rsidRPr="001206CE" w:rsidRDefault="00000000" w:rsidP="006A7E0C">
            <w:pPr>
              <w:jc w:val="right"/>
            </w:pPr>
            <w:sdt>
              <w:sdtPr>
                <w:id w:val="1602288484"/>
                <w:placeholder>
                  <w:docPart w:val="53146124BCC04CE58903506A25BC6ED1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15,00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700240C" w14:textId="77777777" w:rsidR="00AD3BE3" w:rsidRPr="001206CE" w:rsidRDefault="00000000" w:rsidP="006A7E0C">
            <w:pPr>
              <w:jc w:val="right"/>
            </w:pPr>
            <w:sdt>
              <w:sdtPr>
                <w:id w:val="-1585905543"/>
                <w:placeholder>
                  <w:docPart w:val="D409B32D18D84AD5850834658513ADFD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150,00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  <w:tr w:rsidR="00AD3BE3" w:rsidRPr="001206CE" w14:paraId="61DD14AF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BCA3AE" w14:textId="77777777" w:rsidR="00AD3BE3" w:rsidRPr="001206CE" w:rsidRDefault="00000000" w:rsidP="006A7E0C">
            <w:sdt>
              <w:sdtPr>
                <w:id w:val="1850591680"/>
                <w:placeholder>
                  <w:docPart w:val="9F1DE39D6A4F4A3191F78B6CD510FCDC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50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E03A87" w14:textId="77777777" w:rsidR="00AD3BE3" w:rsidRPr="001206CE" w:rsidRDefault="00000000" w:rsidP="006A7E0C">
            <w:sdt>
              <w:sdtPr>
                <w:id w:val="1155345519"/>
                <w:placeholder>
                  <w:docPart w:val="91FB7A9098D94BCBB271F1F329F1EDC3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Cuadros de pie de 5" x 7"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8323199" w14:textId="77777777" w:rsidR="00AD3BE3" w:rsidRPr="001206CE" w:rsidRDefault="00000000" w:rsidP="006A7E0C">
            <w:pPr>
              <w:jc w:val="right"/>
            </w:pPr>
            <w:sdt>
              <w:sdtPr>
                <w:id w:val="-55707398"/>
                <w:placeholder>
                  <w:docPart w:val="9770651BEC354439AAD18E939633791F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5,00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8A58B47" w14:textId="77777777" w:rsidR="00AD3BE3" w:rsidRPr="001206CE" w:rsidRDefault="00000000" w:rsidP="006A7E0C">
            <w:pPr>
              <w:jc w:val="right"/>
            </w:pPr>
            <w:sdt>
              <w:sdtPr>
                <w:id w:val="-32731589"/>
                <w:placeholder>
                  <w:docPart w:val="F1304BE2CE6E48F597414198CA4350D6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250,00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  <w:tr w:rsidR="00AD3BE3" w:rsidRPr="001206CE" w14:paraId="3D5B87BB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96F5B02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00348F9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34C00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578A25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3E0D2512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72E60D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1F067C1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EC9014B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043A492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7DDF8870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953E794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2E7D7EE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353A405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C8367F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759CE014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823CE2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6657E2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F465245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7CEDA64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3F8C9612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E4D507C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7156A35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B983FD5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D59A49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6B6258FC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F66092F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87AFEFA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194B1CA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0753440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58B63E17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FCA9C4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09A58A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B2050BD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C61F93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328D3520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8E393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2BF7BD5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FE76C5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1F159E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3D085F47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E3BE796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B3052F7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7EB8FBE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2F646D7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2B065B16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3BF0FA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7986A8E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3CAB37" w14:textId="77777777" w:rsidR="00AD3BE3" w:rsidRPr="001206CE" w:rsidRDefault="00AD3BE3" w:rsidP="006A7E0C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8150D1" w14:textId="77777777" w:rsidR="00AD3BE3" w:rsidRPr="001206CE" w:rsidRDefault="00AD3BE3" w:rsidP="006A7E0C">
            <w:pPr>
              <w:jc w:val="right"/>
            </w:pPr>
          </w:p>
        </w:tc>
      </w:tr>
      <w:tr w:rsidR="00AD3BE3" w:rsidRPr="001206CE" w14:paraId="66D74FB8" w14:textId="77777777" w:rsidTr="006A7E0C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2DE129E5" w14:textId="77777777" w:rsidR="00AD3BE3" w:rsidRPr="001206CE" w:rsidRDefault="00AD3BE3" w:rsidP="006A7E0C"/>
        </w:tc>
        <w:tc>
          <w:tcPr>
            <w:tcW w:w="5714" w:type="dxa"/>
            <w:tcBorders>
              <w:top w:val="single" w:sz="4" w:space="0" w:color="83B29B" w:themeColor="accent1"/>
            </w:tcBorders>
            <w:vAlign w:val="center"/>
          </w:tcPr>
          <w:p w14:paraId="3210F3EF" w14:textId="77777777" w:rsidR="00AD3BE3" w:rsidRPr="001206CE" w:rsidRDefault="00AD3BE3" w:rsidP="006A7E0C"/>
        </w:tc>
        <w:tc>
          <w:tcPr>
            <w:tcW w:w="1843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6AE513" w14:textId="77777777" w:rsidR="00AD3BE3" w:rsidRPr="001206CE" w:rsidRDefault="00000000" w:rsidP="006A7E0C">
            <w:pPr>
              <w:pStyle w:val="Ttulo1"/>
            </w:pPr>
            <w:sdt>
              <w:sdtPr>
                <w:id w:val="-1144732936"/>
                <w:placeholder>
                  <w:docPart w:val="AEFD9B5D0F364FF7BEDD34ED4BA15B1E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Subtotal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2E2EE28" w14:textId="77777777" w:rsidR="00AD3BE3" w:rsidRPr="001206CE" w:rsidRDefault="00000000" w:rsidP="006A7E0C">
            <w:pPr>
              <w:pStyle w:val="Totales"/>
            </w:pPr>
            <w:sdt>
              <w:sdtPr>
                <w:id w:val="368036183"/>
                <w:placeholder>
                  <w:docPart w:val="5C55AC52972E425C8038B73C9046BD5B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400,00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  <w:tr w:rsidR="00AD3BE3" w:rsidRPr="001206CE" w14:paraId="1946652A" w14:textId="77777777" w:rsidTr="006A7E0C">
        <w:trPr>
          <w:trHeight w:val="397"/>
        </w:trPr>
        <w:tc>
          <w:tcPr>
            <w:tcW w:w="1075" w:type="dxa"/>
            <w:vAlign w:val="center"/>
          </w:tcPr>
          <w:p w14:paraId="6D1A21DA" w14:textId="77777777" w:rsidR="00AD3BE3" w:rsidRPr="001206CE" w:rsidRDefault="00AD3BE3" w:rsidP="006A7E0C"/>
        </w:tc>
        <w:tc>
          <w:tcPr>
            <w:tcW w:w="5714" w:type="dxa"/>
            <w:vAlign w:val="center"/>
          </w:tcPr>
          <w:p w14:paraId="1E91AA7F" w14:textId="77777777" w:rsidR="00AD3BE3" w:rsidRPr="001206CE" w:rsidRDefault="00AD3BE3" w:rsidP="006A7E0C"/>
        </w:tc>
        <w:tc>
          <w:tcPr>
            <w:tcW w:w="1843" w:type="dxa"/>
            <w:tcBorders>
              <w:right w:val="single" w:sz="4" w:space="0" w:color="83B29B" w:themeColor="accent1"/>
            </w:tcBorders>
            <w:vAlign w:val="center"/>
          </w:tcPr>
          <w:p w14:paraId="55469F2E" w14:textId="77777777" w:rsidR="00AD3BE3" w:rsidRPr="001206CE" w:rsidRDefault="00000000" w:rsidP="006A7E0C">
            <w:pPr>
              <w:pStyle w:val="Ttulo1"/>
            </w:pPr>
            <w:sdt>
              <w:sdtPr>
                <w:id w:val="1845198267"/>
                <w:placeholder>
                  <w:docPart w:val="3B37C802C3BD4D08B4DA81E29A0A838C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Impuesto sobre las ventas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15587C6" w14:textId="77777777" w:rsidR="00AD3BE3" w:rsidRPr="001206CE" w:rsidRDefault="00000000" w:rsidP="006A7E0C">
            <w:pPr>
              <w:pStyle w:val="Totales"/>
            </w:pPr>
            <w:sdt>
              <w:sdtPr>
                <w:id w:val="-834767275"/>
                <w:placeholder>
                  <w:docPart w:val="A1E1C8D4275A4FBBB0373E5F6AC9288A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20,00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  <w:tr w:rsidR="00AD3BE3" w:rsidRPr="001206CE" w14:paraId="68704B93" w14:textId="77777777" w:rsidTr="006A7E0C">
        <w:trPr>
          <w:trHeight w:val="397"/>
        </w:trPr>
        <w:tc>
          <w:tcPr>
            <w:tcW w:w="1075" w:type="dxa"/>
            <w:vAlign w:val="center"/>
          </w:tcPr>
          <w:p w14:paraId="3CA3B282" w14:textId="77777777" w:rsidR="00AD3BE3" w:rsidRPr="001206CE" w:rsidRDefault="00AD3BE3" w:rsidP="006A7E0C"/>
        </w:tc>
        <w:tc>
          <w:tcPr>
            <w:tcW w:w="5714" w:type="dxa"/>
            <w:vAlign w:val="center"/>
          </w:tcPr>
          <w:p w14:paraId="6F03EC2E" w14:textId="77777777" w:rsidR="00AD3BE3" w:rsidRPr="001206CE" w:rsidRDefault="00AD3BE3" w:rsidP="006A7E0C"/>
        </w:tc>
        <w:tc>
          <w:tcPr>
            <w:tcW w:w="1843" w:type="dxa"/>
            <w:tcBorders>
              <w:right w:val="single" w:sz="4" w:space="0" w:color="83B29B" w:themeColor="accent1"/>
            </w:tcBorders>
            <w:vAlign w:val="center"/>
          </w:tcPr>
          <w:p w14:paraId="0488A171" w14:textId="77777777" w:rsidR="00AD3BE3" w:rsidRPr="001206CE" w:rsidRDefault="00000000" w:rsidP="006A7E0C">
            <w:pPr>
              <w:pStyle w:val="Ttulo1"/>
            </w:pPr>
            <w:sdt>
              <w:sdtPr>
                <w:id w:val="31394915"/>
                <w:placeholder>
                  <w:docPart w:val="0FDC3F62281848D29C905C6899AFFA19"/>
                </w:placeholder>
                <w:temporary/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Total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8A621EE" w14:textId="77777777" w:rsidR="00AD3BE3" w:rsidRPr="001206CE" w:rsidRDefault="00000000" w:rsidP="006A7E0C">
            <w:pPr>
              <w:pStyle w:val="Totales"/>
            </w:pPr>
            <w:sdt>
              <w:sdtPr>
                <w:id w:val="2084561950"/>
                <w:placeholder>
                  <w:docPart w:val="3C377FA9015B40DC9DE6A885EDFF48ED"/>
                </w:placeholder>
                <w:showingPlcHdr/>
                <w15:appearance w15:val="hidden"/>
              </w:sdtPr>
              <w:sdtContent>
                <w:r w:rsidR="00AD3BE3" w:rsidRPr="001206CE">
                  <w:rPr>
                    <w:lang w:bidi="es-ES"/>
                  </w:rPr>
                  <w:t>420,00</w:t>
                </w:r>
              </w:sdtContent>
            </w:sdt>
            <w:r w:rsidR="00AD3BE3" w:rsidRPr="001206CE">
              <w:rPr>
                <w:lang w:bidi="es-ES"/>
              </w:rPr>
              <w:t xml:space="preserve"> </w:t>
            </w:r>
          </w:p>
        </w:tc>
      </w:tr>
    </w:tbl>
    <w:p w14:paraId="3710355F" w14:textId="77777777" w:rsidR="00AD3BE3" w:rsidRPr="001206CE" w:rsidRDefault="00000000" w:rsidP="00AD3BE3">
      <w:pPr>
        <w:pStyle w:val="Informacindecontacto"/>
      </w:pPr>
      <w:sdt>
        <w:sdtPr>
          <w:id w:val="-958255887"/>
          <w:placeholder>
            <w:docPart w:val="41BAA5DDF9E446B28B87A675B60C34C6"/>
          </w:placeholder>
          <w:showingPlcHdr/>
          <w15:appearance w15:val="hidden"/>
        </w:sdtPr>
        <w:sdtContent>
          <w:r w:rsidR="00AD3BE3" w:rsidRPr="001206CE">
            <w:rPr>
              <w:lang w:bidi="es-ES"/>
            </w:rPr>
            <w:t>Todos los cheques se extenderán a nombre de</w:t>
          </w:r>
        </w:sdtContent>
      </w:sdt>
      <w:r w:rsidR="00AD3BE3" w:rsidRPr="001206CE">
        <w:rPr>
          <w:lang w:bidi="es-ES"/>
        </w:rPr>
        <w:t xml:space="preserve"> </w:t>
      </w:r>
      <w:sdt>
        <w:sdtPr>
          <w:id w:val="2034997200"/>
          <w:placeholder>
            <w:docPart w:val="CF178090A2E945F894C86691F6FFB17D"/>
          </w:placeholder>
          <w:showingPlcHdr/>
          <w15:appearance w15:val="hidden"/>
        </w:sdtPr>
        <w:sdtContent>
          <w:r w:rsidR="00AD3BE3" w:rsidRPr="001206CE">
            <w:rPr>
              <w:lang w:bidi="es-ES"/>
            </w:rPr>
            <w:t>Create &amp; Co.</w:t>
          </w:r>
        </w:sdtContent>
      </w:sdt>
    </w:p>
    <w:p w14:paraId="03DC57BB" w14:textId="77777777" w:rsidR="00AD3BE3" w:rsidRPr="001206CE" w:rsidRDefault="00000000" w:rsidP="00AD3BE3">
      <w:pPr>
        <w:pStyle w:val="Gracias"/>
      </w:pPr>
      <w:sdt>
        <w:sdtPr>
          <w:id w:val="1809432982"/>
          <w:placeholder>
            <w:docPart w:val="79630D98765D46039F551CBF2D7B2C5E"/>
          </w:placeholder>
          <w:showingPlcHdr/>
          <w15:appearance w15:val="hidden"/>
        </w:sdtPr>
        <w:sdtContent>
          <w:r w:rsidR="00AD3BE3" w:rsidRPr="001206CE">
            <w:rPr>
              <w:lang w:bidi="es-ES"/>
            </w:rPr>
            <w:t>¡Gracias por su confianza!</w:t>
          </w:r>
        </w:sdtContent>
      </w:sdt>
      <w:r w:rsidR="00AD3BE3" w:rsidRPr="001206CE">
        <w:rPr>
          <w:lang w:bidi="es-ES"/>
        </w:rPr>
        <w:t xml:space="preserve"> </w:t>
      </w:r>
    </w:p>
    <w:p w14:paraId="371E48B9" w14:textId="77777777" w:rsidR="00AD3BE3" w:rsidRPr="005E71B1" w:rsidRDefault="00AD3BE3" w:rsidP="00AD3BE3">
      <w:pPr>
        <w:pStyle w:val="Informacindecontacto"/>
        <w:rPr>
          <w:lang w:val="en-US"/>
        </w:rPr>
      </w:pPr>
      <w:r w:rsidRPr="001206CE">
        <w:rPr>
          <w:lang w:bidi="es-ES"/>
        </w:rPr>
        <w:t xml:space="preserve"> </w:t>
      </w:r>
      <w:sdt>
        <w:sdtPr>
          <w:id w:val="-270170972"/>
          <w:placeholder>
            <w:docPart w:val="C0FE3662D798449AA81CF723192B0501"/>
          </w:placeholder>
          <w:showingPlcHdr/>
          <w15:appearance w15:val="hidden"/>
        </w:sdtPr>
        <w:sdtContent>
          <w:r w:rsidRPr="001206CE">
            <w:rPr>
              <w:lang w:bidi="es-ES"/>
            </w:rPr>
            <w:t>Create &amp; Co.</w:t>
          </w:r>
        </w:sdtContent>
      </w:sdt>
      <w:r w:rsidRPr="001206CE">
        <w:rPr>
          <w:lang w:bidi="es-ES"/>
        </w:rPr>
        <w:t xml:space="preserve"> </w:t>
      </w:r>
      <w:sdt>
        <w:sdtPr>
          <w:id w:val="-722982116"/>
          <w:placeholder>
            <w:docPart w:val="A9DD7CD2FEFD4528B6E756A500398A64"/>
          </w:placeholder>
          <w:showingPlcHdr/>
          <w15:appearance w15:val="hidden"/>
        </w:sdtPr>
        <w:sdtContent>
          <w:r w:rsidRPr="001206CE">
            <w:rPr>
              <w:lang w:bidi="es-ES"/>
            </w:rPr>
            <w:t>123 Main St.</w:t>
          </w:r>
        </w:sdtContent>
      </w:sdt>
      <w:r w:rsidRPr="001206CE">
        <w:rPr>
          <w:lang w:bidi="es-ES"/>
        </w:rPr>
        <w:t xml:space="preserve"> | </w:t>
      </w:r>
      <w:sdt>
        <w:sdtPr>
          <w:id w:val="730353993"/>
          <w:placeholder>
            <w:docPart w:val="1CDC6E7D04CD417F8CFA4E7E371840DB"/>
          </w:placeholder>
          <w:showingPlcHdr/>
          <w15:appearance w15:val="hidden"/>
        </w:sdtPr>
        <w:sdtContent>
          <w:r w:rsidRPr="001206CE">
            <w:rPr>
              <w:lang w:bidi="es-ES"/>
            </w:rPr>
            <w:t>Seattle, WA 78910</w:t>
          </w:r>
        </w:sdtContent>
      </w:sdt>
      <w:r w:rsidRPr="001206CE">
        <w:rPr>
          <w:lang w:bidi="es-ES"/>
        </w:rPr>
        <w:t xml:space="preserve"> | </w:t>
      </w:r>
      <w:sdt>
        <w:sdtPr>
          <w:id w:val="-1604337459"/>
          <w:placeholder>
            <w:docPart w:val="5D976959958148099AC6DBA45DCBEF65"/>
          </w:placeholder>
          <w:showingPlcHdr/>
          <w15:appearance w15:val="hidden"/>
        </w:sdtPr>
        <w:sdtContent>
          <w:r w:rsidRPr="001206CE">
            <w:rPr>
              <w:lang w:bidi="es-ES"/>
            </w:rPr>
            <w:t>Phone:</w:t>
          </w:r>
        </w:sdtContent>
      </w:sdt>
      <w:r w:rsidRPr="001206CE">
        <w:rPr>
          <w:lang w:bidi="es-ES"/>
        </w:rPr>
        <w:t xml:space="preserve"> </w:t>
      </w:r>
      <w:sdt>
        <w:sdtPr>
          <w:id w:val="-723218822"/>
          <w:placeholder>
            <w:docPart w:val="7B75F00E03CA465B9BFE829BE0F035F6"/>
          </w:placeholder>
          <w:showingPlcHdr/>
          <w15:appearance w15:val="hidden"/>
        </w:sdtPr>
        <w:sdtContent>
          <w:r w:rsidRPr="001206CE">
            <w:rPr>
              <w:lang w:bidi="es-ES"/>
            </w:rPr>
            <w:t>111-222-3333</w:t>
          </w:r>
        </w:sdtContent>
      </w:sdt>
      <w:r w:rsidRPr="001206CE">
        <w:rPr>
          <w:lang w:bidi="es-ES"/>
        </w:rPr>
        <w:t xml:space="preserve"> | </w:t>
      </w:r>
      <w:sdt>
        <w:sdtPr>
          <w:id w:val="1030222539"/>
          <w:placeholder>
            <w:docPart w:val="EA502AFA2B824A1685D7B2A4E3A49963"/>
          </w:placeholder>
          <w:showingPlcHdr/>
          <w15:appearance w15:val="hidden"/>
        </w:sdtPr>
        <w:sdtContent>
          <w:r w:rsidRPr="001206CE">
            <w:rPr>
              <w:lang w:bidi="es-ES"/>
            </w:rPr>
            <w:t>Fax:</w:t>
          </w:r>
        </w:sdtContent>
      </w:sdt>
      <w:r w:rsidRPr="001206CE">
        <w:rPr>
          <w:lang w:bidi="es-ES"/>
        </w:rPr>
        <w:t xml:space="preserve"> </w:t>
      </w:r>
      <w:sdt>
        <w:sdtPr>
          <w:id w:val="-869607810"/>
          <w:placeholder>
            <w:docPart w:val="0D29E0159EC14886A2C426C2FEF04665"/>
          </w:placeholder>
          <w:showingPlcHdr/>
          <w15:appearance w15:val="hidden"/>
        </w:sdtPr>
        <w:sdtContent>
          <w:r w:rsidRPr="001206CE">
            <w:rPr>
              <w:lang w:bidi="es-ES"/>
            </w:rPr>
            <w:t>111-222-3334</w:t>
          </w:r>
        </w:sdtContent>
      </w:sdt>
    </w:p>
    <w:p w14:paraId="4345A51B" w14:textId="77777777" w:rsidR="00AD3BE3" w:rsidRPr="005E71B1" w:rsidRDefault="00AD3BE3" w:rsidP="00DB3205">
      <w:pPr>
        <w:pStyle w:val="Informacindecontacto"/>
        <w:rPr>
          <w:lang w:val="en-US"/>
        </w:rPr>
      </w:pPr>
    </w:p>
    <w:sectPr w:rsidR="00AD3BE3" w:rsidRPr="005E71B1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7A07" w14:textId="77777777" w:rsidR="0046315C" w:rsidRDefault="0046315C" w:rsidP="00EE0F7F">
      <w:r>
        <w:separator/>
      </w:r>
    </w:p>
  </w:endnote>
  <w:endnote w:type="continuationSeparator" w:id="0">
    <w:p w14:paraId="3EE9A254" w14:textId="77777777" w:rsidR="0046315C" w:rsidRDefault="0046315C" w:rsidP="00EE0F7F">
      <w:r>
        <w:continuationSeparator/>
      </w:r>
    </w:p>
  </w:endnote>
  <w:endnote w:type="continuationNotice" w:id="1">
    <w:p w14:paraId="772DF751" w14:textId="77777777" w:rsidR="0046315C" w:rsidRDefault="00463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D4150" w14:textId="77777777" w:rsidR="00DA124E" w:rsidRDefault="00DA124E" w:rsidP="00EE0F7F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2654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37F8E0D" w14:textId="77777777" w:rsidR="00DA124E" w:rsidRDefault="00DA124E" w:rsidP="00EE0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9907" w14:textId="77777777" w:rsidR="0046315C" w:rsidRDefault="0046315C" w:rsidP="00EE0F7F">
      <w:r>
        <w:separator/>
      </w:r>
    </w:p>
  </w:footnote>
  <w:footnote w:type="continuationSeparator" w:id="0">
    <w:p w14:paraId="4B1C9C28" w14:textId="77777777" w:rsidR="0046315C" w:rsidRDefault="0046315C" w:rsidP="00EE0F7F">
      <w:r>
        <w:continuationSeparator/>
      </w:r>
    </w:p>
  </w:footnote>
  <w:footnote w:type="continuationNotice" w:id="1">
    <w:p w14:paraId="37E8763B" w14:textId="77777777" w:rsidR="0046315C" w:rsidRDefault="0046315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E3"/>
    <w:rsid w:val="00003839"/>
    <w:rsid w:val="0000555F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06CE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97EE9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A2839"/>
    <w:rsid w:val="003F3E49"/>
    <w:rsid w:val="004367E7"/>
    <w:rsid w:val="00444EC5"/>
    <w:rsid w:val="00445DD9"/>
    <w:rsid w:val="00450F95"/>
    <w:rsid w:val="00456340"/>
    <w:rsid w:val="0046315C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5E71B1"/>
    <w:rsid w:val="00606F22"/>
    <w:rsid w:val="0061705D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122C"/>
    <w:rsid w:val="006D579D"/>
    <w:rsid w:val="00705493"/>
    <w:rsid w:val="0074217B"/>
    <w:rsid w:val="007603E8"/>
    <w:rsid w:val="00767D7F"/>
    <w:rsid w:val="00780B4D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4FEB"/>
    <w:rsid w:val="008E5173"/>
    <w:rsid w:val="00905964"/>
    <w:rsid w:val="00914773"/>
    <w:rsid w:val="00936FD5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D3BE3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67AEE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07A0D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4A97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Ttulo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Textoalineadoaladerecha">
    <w:name w:val="Texto alineado a la derecha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Eslogan">
    <w:name w:val="E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Informacindecontacto">
    <w:name w:val="Información de contact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Gracias">
    <w:name w:val="Gracias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stilo1">
    <w:name w:val="Estilo 1"/>
    <w:basedOn w:val="Normal"/>
    <w:qFormat/>
    <w:rsid w:val="00C94F57"/>
    <w:pPr>
      <w:outlineLvl w:val="0"/>
    </w:pPr>
  </w:style>
  <w:style w:type="paragraph" w:customStyle="1" w:styleId="Totales">
    <w:name w:val="Totales"/>
    <w:basedOn w:val="Textoalineadoaladerecha"/>
    <w:qFormat/>
    <w:rsid w:val="00677DD8"/>
    <w:rPr>
      <w:b/>
    </w:rPr>
  </w:style>
  <w:style w:type="table" w:styleId="Tablaconcuadrcula1clara-nfasis4">
    <w:name w:val="Grid Table 1 Light Accent 4"/>
    <w:basedOn w:val="Tabla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orrea\AppData\Local\Microsoft\Office\16.0\DTS\es-ES%7b71BFED6D-5FA0-460A-A852-050854B99A5E%7d\%7b0436F82C-E416-42DB-BE4A-6222889E7343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C98DF7698C44D19071DC4FD99DD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3F666-6DFF-488F-A780-74BD7BDE0117}"/>
      </w:docPartPr>
      <w:docPartBody>
        <w:p w:rsidR="001A5A0F" w:rsidRDefault="00000000">
          <w:pPr>
            <w:pStyle w:val="90C98DF7698C44D19071DC4FD99DD690"/>
          </w:pPr>
          <w:r w:rsidRPr="001206CE">
            <w:rPr>
              <w:lang w:bidi="es-ES"/>
            </w:rPr>
            <w:t>Factura</w:t>
          </w:r>
        </w:p>
      </w:docPartBody>
    </w:docPart>
    <w:docPart>
      <w:docPartPr>
        <w:name w:val="CCB743BE1B174C109D544EC98CF92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5B3A1-9CD5-4941-AA13-03F0B0EC5C53}"/>
      </w:docPartPr>
      <w:docPartBody>
        <w:p w:rsidR="001A5A0F" w:rsidRDefault="00000000">
          <w:pPr>
            <w:pStyle w:val="CCB743BE1B174C109D544EC98CF92C99"/>
          </w:pPr>
          <w:r w:rsidRPr="001206CE">
            <w:rPr>
              <w:lang w:bidi="es-ES"/>
            </w:rPr>
            <w:t>FECHA:</w:t>
          </w:r>
        </w:p>
      </w:docPartBody>
    </w:docPart>
    <w:docPart>
      <w:docPartPr>
        <w:name w:val="95016A6B79B7416E8BACDEDC7769B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46E63-D426-448A-8B35-06863E1AC125}"/>
      </w:docPartPr>
      <w:docPartBody>
        <w:p w:rsidR="001A5A0F" w:rsidRDefault="00000000">
          <w:pPr>
            <w:pStyle w:val="95016A6B79B7416E8BACDEDC7769B511"/>
          </w:pPr>
          <w:r w:rsidRPr="001206CE">
            <w:rPr>
              <w:lang w:bidi="es-ES"/>
            </w:rPr>
            <w:t>Fecha</w:t>
          </w:r>
        </w:p>
      </w:docPartBody>
    </w:docPart>
    <w:docPart>
      <w:docPartPr>
        <w:name w:val="03E878F7171A4F3BA53724256E599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54600-D2FE-4333-BE17-4180F292DA30}"/>
      </w:docPartPr>
      <w:docPartBody>
        <w:p w:rsidR="001A5A0F" w:rsidRDefault="00000000">
          <w:pPr>
            <w:pStyle w:val="03E878F7171A4F3BA53724256E5994A2"/>
          </w:pPr>
          <w:r w:rsidRPr="001206CE">
            <w:rPr>
              <w:lang w:bidi="es-ES"/>
            </w:rPr>
            <w:t>N.º DE FACTURA</w:t>
          </w:r>
        </w:p>
      </w:docPartBody>
    </w:docPart>
    <w:docPart>
      <w:docPartPr>
        <w:name w:val="4ECF94DB416F45A58BA92AB1F48BD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E1A-CFCF-4C8C-9355-B7F8ED4202E7}"/>
      </w:docPartPr>
      <w:docPartBody>
        <w:p w:rsidR="001A5A0F" w:rsidRDefault="00000000">
          <w:pPr>
            <w:pStyle w:val="4ECF94DB416F45A58BA92AB1F48BD260"/>
          </w:pPr>
          <w:r w:rsidRPr="001206CE">
            <w:rPr>
              <w:lang w:bidi="es-ES"/>
            </w:rPr>
            <w:t>100</w:t>
          </w:r>
        </w:p>
      </w:docPartBody>
    </w:docPart>
    <w:docPart>
      <w:docPartPr>
        <w:name w:val="720C7070E8C64FAABD50B39EAD35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413E-96AC-496A-A8EB-9595228FCEC4}"/>
      </w:docPartPr>
      <w:docPartBody>
        <w:p w:rsidR="001A5A0F" w:rsidRDefault="00000000">
          <w:pPr>
            <w:pStyle w:val="720C7070E8C64FAABD50B39EAD3566A9"/>
          </w:pPr>
          <w:r w:rsidRPr="001206CE">
            <w:rPr>
              <w:lang w:bidi="es-ES"/>
            </w:rPr>
            <w:t>Id. de cliente:</w:t>
          </w:r>
        </w:p>
      </w:docPartBody>
    </w:docPart>
    <w:docPart>
      <w:docPartPr>
        <w:name w:val="5B4CC1815B264473852C63036938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412F-148C-4877-8014-44606E92F863}"/>
      </w:docPartPr>
      <w:docPartBody>
        <w:p w:rsidR="001A5A0F" w:rsidRDefault="00000000">
          <w:pPr>
            <w:pStyle w:val="5B4CC1815B264473852C63036938BE75"/>
          </w:pPr>
          <w:r w:rsidRPr="001206CE">
            <w:rPr>
              <w:lang w:bidi="es-ES"/>
            </w:rPr>
            <w:t>ABC12345</w:t>
          </w:r>
        </w:p>
      </w:docPartBody>
    </w:docPart>
    <w:docPart>
      <w:docPartPr>
        <w:name w:val="EF63006B6BD949F9A717C4BB3CEB7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F9EE-3C0D-47D3-BD72-4AFDBED147DF}"/>
      </w:docPartPr>
      <w:docPartBody>
        <w:p w:rsidR="001A5A0F" w:rsidRDefault="00000000">
          <w:pPr>
            <w:pStyle w:val="EF63006B6BD949F9A717C4BB3CEB757F"/>
          </w:pPr>
          <w:r w:rsidRPr="001206CE">
            <w:rPr>
              <w:lang w:bidi="es-ES"/>
            </w:rPr>
            <w:t>Para:</w:t>
          </w:r>
        </w:p>
      </w:docPartBody>
    </w:docPart>
    <w:docPart>
      <w:docPartPr>
        <w:name w:val="3EDEB54C68F9480DA667228C8B5D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2B1C1-4A96-44C2-A55A-8066E0C9F839}"/>
      </w:docPartPr>
      <w:docPartBody>
        <w:p w:rsidR="001A5A0F" w:rsidRDefault="00000000">
          <w:pPr>
            <w:pStyle w:val="3EDEB54C68F9480DA667228C8B5D5110"/>
          </w:pPr>
          <w:r w:rsidRPr="001206CE">
            <w:rPr>
              <w:lang w:bidi="es-ES"/>
            </w:rPr>
            <w:t>Anjali Chaturvedi</w:t>
          </w:r>
        </w:p>
      </w:docPartBody>
    </w:docPart>
    <w:docPart>
      <w:docPartPr>
        <w:name w:val="411D7735B1C24F04BA9AC7EB8FD55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FA961-C2A5-4A57-83D0-812513712C14}"/>
      </w:docPartPr>
      <w:docPartBody>
        <w:p w:rsidR="001A5A0F" w:rsidRDefault="00000000">
          <w:pPr>
            <w:pStyle w:val="411D7735B1C24F04BA9AC7EB8FD55EC3"/>
          </w:pPr>
          <w:r w:rsidRPr="001206CE">
            <w:rPr>
              <w:lang w:bidi="es-ES"/>
            </w:rPr>
            <w:t>Fotografía de marco adicional</w:t>
          </w:r>
        </w:p>
      </w:docPartBody>
    </w:docPart>
    <w:docPart>
      <w:docPartPr>
        <w:name w:val="2B90DA45B8D549AAABB49926C600C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0B9CA-E38E-4EDE-8148-78931C26FBCA}"/>
      </w:docPartPr>
      <w:docPartBody>
        <w:p w:rsidR="001A5A0F" w:rsidRDefault="00000000">
          <w:pPr>
            <w:pStyle w:val="2B90DA45B8D549AAABB49926C600C7FE"/>
          </w:pPr>
          <w:r w:rsidRPr="001206CE">
            <w:rPr>
              <w:lang w:bidi="es-ES"/>
            </w:rPr>
            <w:t>89 Pacific Ave</w:t>
          </w:r>
        </w:p>
      </w:docPartBody>
    </w:docPart>
    <w:docPart>
      <w:docPartPr>
        <w:name w:val="AE2088AEEBC54503A497CFE15B6E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38B7F-3F43-4DE1-9F9D-C6FEF69D4E44}"/>
      </w:docPartPr>
      <w:docPartBody>
        <w:p w:rsidR="001A5A0F" w:rsidRDefault="00000000">
          <w:pPr>
            <w:pStyle w:val="AE2088AEEBC54503A497CFE15B6E4219"/>
          </w:pPr>
          <w:r w:rsidRPr="001206CE">
            <w:rPr>
              <w:lang w:bidi="es-ES"/>
            </w:rPr>
            <w:t>San Francisco, CA</w:t>
          </w:r>
        </w:p>
      </w:docPartBody>
    </w:docPart>
    <w:docPart>
      <w:docPartPr>
        <w:name w:val="07E054B66BE04D2B9FCC380C5C0D0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725C3-EF2D-42E8-9D8A-9D905897DF8F}"/>
      </w:docPartPr>
      <w:docPartBody>
        <w:p w:rsidR="001A5A0F" w:rsidRDefault="00000000">
          <w:pPr>
            <w:pStyle w:val="07E054B66BE04D2B9FCC380C5C0D0718"/>
          </w:pPr>
          <w:r w:rsidRPr="001206CE">
            <w:rPr>
              <w:lang w:bidi="es-ES"/>
            </w:rPr>
            <w:t>123-456-7890</w:t>
          </w:r>
        </w:p>
      </w:docPartBody>
    </w:docPart>
    <w:docPart>
      <w:docPartPr>
        <w:name w:val="468A9B1E219B41609D5A6DAF61B2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3375D-E7A8-45FF-A020-D3512E8F71BE}"/>
      </w:docPartPr>
      <w:docPartBody>
        <w:p w:rsidR="001A5A0F" w:rsidRDefault="00000000">
          <w:pPr>
            <w:pStyle w:val="468A9B1E219B41609D5A6DAF61B2CCD0"/>
          </w:pPr>
          <w:r w:rsidRPr="001206CE">
            <w:rPr>
              <w:lang w:bidi="es-ES"/>
            </w:rPr>
            <w:t>Vendedor</w:t>
          </w:r>
        </w:p>
      </w:docPartBody>
    </w:docPart>
    <w:docPart>
      <w:docPartPr>
        <w:name w:val="8906C03D46B343F6864CF7BFD589C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99FFE-5AF9-4472-AFF5-76E882403D6D}"/>
      </w:docPartPr>
      <w:docPartBody>
        <w:p w:rsidR="001A5A0F" w:rsidRDefault="00000000">
          <w:pPr>
            <w:pStyle w:val="8906C03D46B343F6864CF7BFD589CF43"/>
          </w:pPr>
          <w:r w:rsidRPr="001206CE">
            <w:rPr>
              <w:lang w:bidi="es-ES"/>
            </w:rPr>
            <w:t>Trabajo</w:t>
          </w:r>
        </w:p>
      </w:docPartBody>
    </w:docPart>
    <w:docPart>
      <w:docPartPr>
        <w:name w:val="C7F18959D5A549EDACA1D5227036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E166-B675-44B7-8A50-E9DD7517C33E}"/>
      </w:docPartPr>
      <w:docPartBody>
        <w:p w:rsidR="001A5A0F" w:rsidRDefault="00000000">
          <w:pPr>
            <w:pStyle w:val="C7F18959D5A549EDACA1D52270366892"/>
          </w:pPr>
          <w:r w:rsidRPr="001206CE">
            <w:rPr>
              <w:lang w:bidi="es-ES"/>
            </w:rPr>
            <w:t>Condiciones de pago</w:t>
          </w:r>
        </w:p>
      </w:docPartBody>
    </w:docPart>
    <w:docPart>
      <w:docPartPr>
        <w:name w:val="CF0F73F52E0D4775944DBD98FCB50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6A6A-3482-48DF-96C1-9405905F105B}"/>
      </w:docPartPr>
      <w:docPartBody>
        <w:p w:rsidR="001A5A0F" w:rsidRDefault="00000000">
          <w:pPr>
            <w:pStyle w:val="CF0F73F52E0D4775944DBD98FCB5026D"/>
          </w:pPr>
          <w:r w:rsidRPr="001206CE">
            <w:rPr>
              <w:lang w:bidi="es-ES"/>
            </w:rPr>
            <w:t>Fecha de vencimiento</w:t>
          </w:r>
        </w:p>
      </w:docPartBody>
    </w:docPart>
    <w:docPart>
      <w:docPartPr>
        <w:name w:val="E1173FFFE75F47199D424CEE661E7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DB0E3-D96E-47F0-805B-745E0B661089}"/>
      </w:docPartPr>
      <w:docPartBody>
        <w:p w:rsidR="001A5A0F" w:rsidRDefault="00000000">
          <w:pPr>
            <w:pStyle w:val="E1173FFFE75F47199D424CEE661E7564"/>
          </w:pPr>
          <w:r w:rsidRPr="001206CE">
            <w:rPr>
              <w:lang w:bidi="es-ES"/>
            </w:rPr>
            <w:t>Óscar Martínez</w:t>
          </w:r>
        </w:p>
      </w:docPartBody>
    </w:docPart>
    <w:docPart>
      <w:docPartPr>
        <w:name w:val="50FAECE91CAF456FA4ADD7950013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28AF8-5017-4F83-A0F7-FC32FFCABABB}"/>
      </w:docPartPr>
      <w:docPartBody>
        <w:p w:rsidR="001A5A0F" w:rsidRDefault="00000000">
          <w:pPr>
            <w:pStyle w:val="50FAECE91CAF456FA4ADD795001329D6"/>
          </w:pPr>
          <w:r w:rsidRPr="001206CE">
            <w:rPr>
              <w:lang w:bidi="es-ES"/>
            </w:rPr>
            <w:t>Ventas</w:t>
          </w:r>
        </w:p>
      </w:docPartBody>
    </w:docPart>
    <w:docPart>
      <w:docPartPr>
        <w:name w:val="5BCCE7C8A34E4A09875FBEA2D9B34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0693-FAC0-4F62-98E9-C9008708DAA8}"/>
      </w:docPartPr>
      <w:docPartBody>
        <w:p w:rsidR="001A5A0F" w:rsidRDefault="00000000">
          <w:pPr>
            <w:pStyle w:val="5BCCE7C8A34E4A09875FBEA2D9B34F34"/>
          </w:pPr>
          <w:r w:rsidRPr="001206CE">
            <w:rPr>
              <w:lang w:bidi="es-ES"/>
            </w:rPr>
            <w:t>Pago a la recepción</w:t>
          </w:r>
        </w:p>
      </w:docPartBody>
    </w:docPart>
    <w:docPart>
      <w:docPartPr>
        <w:name w:val="2AD50AAAC21647CE8C1CD0CD79471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56024-63B2-4CBD-AABF-859DCDA1BEAD}"/>
      </w:docPartPr>
      <w:docPartBody>
        <w:p w:rsidR="001A5A0F" w:rsidRDefault="00000000">
          <w:pPr>
            <w:pStyle w:val="2AD50AAAC21647CE8C1CD0CD794712C7"/>
          </w:pPr>
          <w:r w:rsidRPr="001206CE">
            <w:rPr>
              <w:lang w:bidi="es-ES"/>
            </w:rPr>
            <w:t>30/1/2023</w:t>
          </w:r>
        </w:p>
      </w:docPartBody>
    </w:docPart>
    <w:docPart>
      <w:docPartPr>
        <w:name w:val="858AF07F898F4AC7B1926ADF56363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D9CF9-2EA5-49DC-A987-1534552004FB}"/>
      </w:docPartPr>
      <w:docPartBody>
        <w:p w:rsidR="001A5A0F" w:rsidRDefault="00000000">
          <w:pPr>
            <w:pStyle w:val="858AF07F898F4AC7B1926ADF56363978"/>
          </w:pPr>
          <w:r w:rsidRPr="001206CE">
            <w:rPr>
              <w:lang w:bidi="es-ES"/>
            </w:rPr>
            <w:t xml:space="preserve">Cant. </w:t>
          </w:r>
        </w:p>
      </w:docPartBody>
    </w:docPart>
    <w:docPart>
      <w:docPartPr>
        <w:name w:val="A444078600AB4089A2C9B4B6F6526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03129-C608-4EA8-9528-F65891E1BC8F}"/>
      </w:docPartPr>
      <w:docPartBody>
        <w:p w:rsidR="001A5A0F" w:rsidRDefault="00000000">
          <w:pPr>
            <w:pStyle w:val="A444078600AB4089A2C9B4B6F6526E9A"/>
          </w:pPr>
          <w:r w:rsidRPr="001206CE">
            <w:rPr>
              <w:lang w:bidi="es-ES"/>
            </w:rPr>
            <w:t>Descripción</w:t>
          </w:r>
        </w:p>
      </w:docPartBody>
    </w:docPart>
    <w:docPart>
      <w:docPartPr>
        <w:name w:val="CE18F611F6AB4B39B1E24D498511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11EF-2F4A-45E9-B23A-E5DFBC98AAD9}"/>
      </w:docPartPr>
      <w:docPartBody>
        <w:p w:rsidR="001A5A0F" w:rsidRDefault="00000000">
          <w:pPr>
            <w:pStyle w:val="CE18F611F6AB4B39B1E24D498511394D"/>
          </w:pPr>
          <w:r w:rsidRPr="001206CE">
            <w:rPr>
              <w:lang w:bidi="es-ES"/>
            </w:rPr>
            <w:t>Precio por unidad</w:t>
          </w:r>
        </w:p>
      </w:docPartBody>
    </w:docPart>
    <w:docPart>
      <w:docPartPr>
        <w:name w:val="7B59683E97C944B8904D8D544970B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27CD-1C99-449A-A0DA-89F870AD2FAE}"/>
      </w:docPartPr>
      <w:docPartBody>
        <w:p w:rsidR="001A5A0F" w:rsidRDefault="00000000">
          <w:pPr>
            <w:pStyle w:val="7B59683E97C944B8904D8D544970BB12"/>
          </w:pPr>
          <w:r w:rsidRPr="001206CE">
            <w:rPr>
              <w:lang w:bidi="es-ES"/>
            </w:rPr>
            <w:t>Total de línea</w:t>
          </w:r>
        </w:p>
      </w:docPartBody>
    </w:docPart>
    <w:docPart>
      <w:docPartPr>
        <w:name w:val="1D0775CB0F7E44EFA8DFC0F96EF45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7B8F-2F48-49E2-9FA0-18139C3F4CA1}"/>
      </w:docPartPr>
      <w:docPartBody>
        <w:p w:rsidR="001A5A0F" w:rsidRDefault="00000000">
          <w:pPr>
            <w:pStyle w:val="1D0775CB0F7E44EFA8DFC0F96EF450F2"/>
          </w:pPr>
          <w:r w:rsidRPr="001206CE">
            <w:rPr>
              <w:lang w:bidi="es-ES"/>
            </w:rPr>
            <w:t>10</w:t>
          </w:r>
        </w:p>
      </w:docPartBody>
    </w:docPart>
    <w:docPart>
      <w:docPartPr>
        <w:name w:val="B47B3AC3937246BFA1FA7DBC1AADF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4320B-20AB-428D-8DD3-24B38C15EF4A}"/>
      </w:docPartPr>
      <w:docPartBody>
        <w:p w:rsidR="001A5A0F" w:rsidRDefault="00000000">
          <w:pPr>
            <w:pStyle w:val="B47B3AC3937246BFA1FA7DBC1AADF2E8"/>
          </w:pPr>
          <w:r w:rsidRPr="001206CE">
            <w:rPr>
              <w:lang w:bidi="es-ES"/>
            </w:rPr>
            <w:t>Cuadros colgantes de 20" x 30"</w:t>
          </w:r>
        </w:p>
      </w:docPartBody>
    </w:docPart>
    <w:docPart>
      <w:docPartPr>
        <w:name w:val="800557105BFD42B8A24864FC5D590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AE4D-0DFB-44DE-B2EF-49BD36D2B4E5}"/>
      </w:docPartPr>
      <w:docPartBody>
        <w:p w:rsidR="001A5A0F" w:rsidRDefault="00000000">
          <w:pPr>
            <w:pStyle w:val="800557105BFD42B8A24864FC5D590D88"/>
          </w:pPr>
          <w:r w:rsidRPr="001206CE">
            <w:rPr>
              <w:lang w:bidi="es-ES"/>
            </w:rPr>
            <w:t>15,00</w:t>
          </w:r>
        </w:p>
      </w:docPartBody>
    </w:docPart>
    <w:docPart>
      <w:docPartPr>
        <w:name w:val="ACE301528C614136A8F787E339BC1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24E1F-1A65-408B-8790-EC8FB4F95891}"/>
      </w:docPartPr>
      <w:docPartBody>
        <w:p w:rsidR="001A5A0F" w:rsidRDefault="00000000">
          <w:pPr>
            <w:pStyle w:val="ACE301528C614136A8F787E339BC1C77"/>
          </w:pPr>
          <w:r w:rsidRPr="001206CE">
            <w:rPr>
              <w:lang w:bidi="es-ES"/>
            </w:rPr>
            <w:t>150,00</w:t>
          </w:r>
        </w:p>
      </w:docPartBody>
    </w:docPart>
    <w:docPart>
      <w:docPartPr>
        <w:name w:val="E144635CB03B4B4D9C878EDCFB306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6515-045B-413E-A91F-646FACAD8767}"/>
      </w:docPartPr>
      <w:docPartBody>
        <w:p w:rsidR="001A5A0F" w:rsidRDefault="00000000">
          <w:pPr>
            <w:pStyle w:val="E144635CB03B4B4D9C878EDCFB306A0C"/>
          </w:pPr>
          <w:r w:rsidRPr="001206CE">
            <w:rPr>
              <w:lang w:bidi="es-ES"/>
            </w:rPr>
            <w:t>50</w:t>
          </w:r>
        </w:p>
      </w:docPartBody>
    </w:docPart>
    <w:docPart>
      <w:docPartPr>
        <w:name w:val="1AD042A360304D46B3D8D885A313E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126E9-3C77-4230-9C77-AA03E8CC99CA}"/>
      </w:docPartPr>
      <w:docPartBody>
        <w:p w:rsidR="001A5A0F" w:rsidRDefault="00000000">
          <w:pPr>
            <w:pStyle w:val="1AD042A360304D46B3D8D885A313EA4D"/>
          </w:pPr>
          <w:r w:rsidRPr="001206CE">
            <w:rPr>
              <w:lang w:bidi="es-ES"/>
            </w:rPr>
            <w:t>Cuadros de pie de 5" x 7"</w:t>
          </w:r>
        </w:p>
      </w:docPartBody>
    </w:docPart>
    <w:docPart>
      <w:docPartPr>
        <w:name w:val="18D59B5A52704ABD905306D2CB14C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CC7D2-042C-4517-A8D3-A83CB989C847}"/>
      </w:docPartPr>
      <w:docPartBody>
        <w:p w:rsidR="001A5A0F" w:rsidRDefault="00000000">
          <w:pPr>
            <w:pStyle w:val="18D59B5A52704ABD905306D2CB14C5D9"/>
          </w:pPr>
          <w:r w:rsidRPr="001206CE">
            <w:rPr>
              <w:lang w:bidi="es-ES"/>
            </w:rPr>
            <w:t>5,00</w:t>
          </w:r>
        </w:p>
      </w:docPartBody>
    </w:docPart>
    <w:docPart>
      <w:docPartPr>
        <w:name w:val="79970718AD9A4C109294F341929EB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3BA56-FACF-407E-905D-7428BD9B7086}"/>
      </w:docPartPr>
      <w:docPartBody>
        <w:p w:rsidR="001A5A0F" w:rsidRDefault="00000000">
          <w:pPr>
            <w:pStyle w:val="79970718AD9A4C109294F341929EBDDE"/>
          </w:pPr>
          <w:r w:rsidRPr="001206CE">
            <w:rPr>
              <w:lang w:bidi="es-ES"/>
            </w:rPr>
            <w:t>250,00</w:t>
          </w:r>
        </w:p>
      </w:docPartBody>
    </w:docPart>
    <w:docPart>
      <w:docPartPr>
        <w:name w:val="CDBC8050FE014FF78268105D43308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BF28C-2F56-4ACB-A7AA-BDFBEC31E61E}"/>
      </w:docPartPr>
      <w:docPartBody>
        <w:p w:rsidR="001A5A0F" w:rsidRDefault="00000000">
          <w:pPr>
            <w:pStyle w:val="CDBC8050FE014FF78268105D43308216"/>
          </w:pPr>
          <w:r w:rsidRPr="001206CE">
            <w:rPr>
              <w:lang w:bidi="es-ES"/>
            </w:rPr>
            <w:t>Subtotal</w:t>
          </w:r>
        </w:p>
      </w:docPartBody>
    </w:docPart>
    <w:docPart>
      <w:docPartPr>
        <w:name w:val="6D3EC2A942DE4B1B806816354183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59397-F9C6-4528-9C6F-51174C3E93C5}"/>
      </w:docPartPr>
      <w:docPartBody>
        <w:p w:rsidR="001A5A0F" w:rsidRDefault="00000000">
          <w:pPr>
            <w:pStyle w:val="6D3EC2A942DE4B1B8068163541839EFC"/>
          </w:pPr>
          <w:r w:rsidRPr="001206CE">
            <w:rPr>
              <w:lang w:bidi="es-ES"/>
            </w:rPr>
            <w:t>400,00</w:t>
          </w:r>
        </w:p>
      </w:docPartBody>
    </w:docPart>
    <w:docPart>
      <w:docPartPr>
        <w:name w:val="4247BC4F1D3C4D3DAFC2E1A4DED2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9D234-DE04-4681-BB13-C0333C2D4F77}"/>
      </w:docPartPr>
      <w:docPartBody>
        <w:p w:rsidR="001A5A0F" w:rsidRDefault="00000000">
          <w:pPr>
            <w:pStyle w:val="4247BC4F1D3C4D3DAFC2E1A4DED22227"/>
          </w:pPr>
          <w:r w:rsidRPr="001206CE">
            <w:rPr>
              <w:lang w:bidi="es-ES"/>
            </w:rPr>
            <w:t>Impuesto sobre las ventas</w:t>
          </w:r>
        </w:p>
      </w:docPartBody>
    </w:docPart>
    <w:docPart>
      <w:docPartPr>
        <w:name w:val="5E6F6283E18E4867852F305CEE92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5567C-0DFA-414E-9BAA-0E20ADFF113E}"/>
      </w:docPartPr>
      <w:docPartBody>
        <w:p w:rsidR="001A5A0F" w:rsidRDefault="00000000">
          <w:pPr>
            <w:pStyle w:val="5E6F6283E18E4867852F305CEE921488"/>
          </w:pPr>
          <w:r w:rsidRPr="001206CE">
            <w:rPr>
              <w:lang w:bidi="es-ES"/>
            </w:rPr>
            <w:t>20,00</w:t>
          </w:r>
        </w:p>
      </w:docPartBody>
    </w:docPart>
    <w:docPart>
      <w:docPartPr>
        <w:name w:val="4707E851306C47B891D91B46A6F60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7FF2-641D-4CE8-91CB-59CCEB6A6E0D}"/>
      </w:docPartPr>
      <w:docPartBody>
        <w:p w:rsidR="001A5A0F" w:rsidRDefault="00000000">
          <w:pPr>
            <w:pStyle w:val="4707E851306C47B891D91B46A6F60D63"/>
          </w:pPr>
          <w:r w:rsidRPr="001206CE">
            <w:rPr>
              <w:lang w:bidi="es-ES"/>
            </w:rPr>
            <w:t>Total</w:t>
          </w:r>
        </w:p>
      </w:docPartBody>
    </w:docPart>
    <w:docPart>
      <w:docPartPr>
        <w:name w:val="9E8D4CB88FB244F1BCC926CEE4DB1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1678-CE16-40E4-9D90-F8B5A5DBDC40}"/>
      </w:docPartPr>
      <w:docPartBody>
        <w:p w:rsidR="001A5A0F" w:rsidRDefault="00000000">
          <w:pPr>
            <w:pStyle w:val="9E8D4CB88FB244F1BCC926CEE4DB114F"/>
          </w:pPr>
          <w:r w:rsidRPr="001206CE">
            <w:rPr>
              <w:lang w:bidi="es-ES"/>
            </w:rPr>
            <w:t>420,00</w:t>
          </w:r>
        </w:p>
      </w:docPartBody>
    </w:docPart>
    <w:docPart>
      <w:docPartPr>
        <w:name w:val="6EE881B6FC4A4B9C87800A8297C22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88207-96A5-41A6-B9EB-363B6A6CE6C7}"/>
      </w:docPartPr>
      <w:docPartBody>
        <w:p w:rsidR="001A5A0F" w:rsidRDefault="00000000">
          <w:pPr>
            <w:pStyle w:val="6EE881B6FC4A4B9C87800A8297C2263B"/>
          </w:pPr>
          <w:r w:rsidRPr="001206CE">
            <w:rPr>
              <w:lang w:bidi="es-ES"/>
            </w:rPr>
            <w:t>Todos los cheques se extenderán a nombre de</w:t>
          </w:r>
        </w:p>
      </w:docPartBody>
    </w:docPart>
    <w:docPart>
      <w:docPartPr>
        <w:name w:val="8CCCC4BEB3B349CE9197435EE84D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399F-80D4-41C5-A7B1-DDE8F343774F}"/>
      </w:docPartPr>
      <w:docPartBody>
        <w:p w:rsidR="001A5A0F" w:rsidRDefault="00000000">
          <w:pPr>
            <w:pStyle w:val="8CCCC4BEB3B349CE9197435EE84DE216"/>
          </w:pPr>
          <w:r w:rsidRPr="001206CE">
            <w:rPr>
              <w:lang w:bidi="es-ES"/>
            </w:rPr>
            <w:t>Create &amp; Co.</w:t>
          </w:r>
        </w:p>
      </w:docPartBody>
    </w:docPart>
    <w:docPart>
      <w:docPartPr>
        <w:name w:val="44A94DD241A942A49B40A6FDFCA3D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1D627-4CF7-4FCF-A98C-2B763E37D044}"/>
      </w:docPartPr>
      <w:docPartBody>
        <w:p w:rsidR="001A5A0F" w:rsidRDefault="00000000">
          <w:pPr>
            <w:pStyle w:val="44A94DD241A942A49B40A6FDFCA3DF6F"/>
          </w:pPr>
          <w:r w:rsidRPr="001206CE">
            <w:rPr>
              <w:lang w:bidi="es-ES"/>
            </w:rPr>
            <w:t>¡Gracias por su confianza!</w:t>
          </w:r>
        </w:p>
      </w:docPartBody>
    </w:docPart>
    <w:docPart>
      <w:docPartPr>
        <w:name w:val="E22867A18F244B4580996C57EA92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6AD9B-5385-449F-ADE4-0F1BD7A06F15}"/>
      </w:docPartPr>
      <w:docPartBody>
        <w:p w:rsidR="001A5A0F" w:rsidRDefault="00000000">
          <w:pPr>
            <w:pStyle w:val="E22867A18F244B4580996C57EA92EBD3"/>
          </w:pPr>
          <w:r w:rsidRPr="001206CE">
            <w:rPr>
              <w:lang w:bidi="es-ES"/>
            </w:rPr>
            <w:t>Create &amp; Co.</w:t>
          </w:r>
        </w:p>
      </w:docPartBody>
    </w:docPart>
    <w:docPart>
      <w:docPartPr>
        <w:name w:val="42B0BEAEF8C4422E9165E961FC170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3303A-0687-4078-A475-0ACB3E01B63B}"/>
      </w:docPartPr>
      <w:docPartBody>
        <w:p w:rsidR="001A5A0F" w:rsidRDefault="00000000">
          <w:pPr>
            <w:pStyle w:val="42B0BEAEF8C4422E9165E961FC1702FB"/>
          </w:pPr>
          <w:r w:rsidRPr="001206CE">
            <w:rPr>
              <w:lang w:bidi="es-ES"/>
            </w:rPr>
            <w:t>123 Main St.</w:t>
          </w:r>
        </w:p>
      </w:docPartBody>
    </w:docPart>
    <w:docPart>
      <w:docPartPr>
        <w:name w:val="FBD2648A1BF243B3B4B3C3FFE288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70528-16F5-4B43-B192-E5E1DB08E7A8}"/>
      </w:docPartPr>
      <w:docPartBody>
        <w:p w:rsidR="001A5A0F" w:rsidRDefault="00000000">
          <w:pPr>
            <w:pStyle w:val="FBD2648A1BF243B3B4B3C3FFE288BC23"/>
          </w:pPr>
          <w:r w:rsidRPr="001206CE">
            <w:rPr>
              <w:lang w:bidi="es-ES"/>
            </w:rPr>
            <w:t>Seattle, WA 78910</w:t>
          </w:r>
        </w:p>
      </w:docPartBody>
    </w:docPart>
    <w:docPart>
      <w:docPartPr>
        <w:name w:val="FC7714752C9B46FB917D5E9492BAE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23FBF-5CCE-4241-846D-1A3756E992E8}"/>
      </w:docPartPr>
      <w:docPartBody>
        <w:p w:rsidR="001A5A0F" w:rsidRDefault="00000000">
          <w:pPr>
            <w:pStyle w:val="FC7714752C9B46FB917D5E9492BAE462"/>
          </w:pPr>
          <w:r w:rsidRPr="001206CE">
            <w:rPr>
              <w:lang w:bidi="es-ES"/>
            </w:rPr>
            <w:t>Phone:</w:t>
          </w:r>
        </w:p>
      </w:docPartBody>
    </w:docPart>
    <w:docPart>
      <w:docPartPr>
        <w:name w:val="5FA66914FCD84B2288361FE4E287F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43F7-F9D5-423E-B54A-96925E9BB5C9}"/>
      </w:docPartPr>
      <w:docPartBody>
        <w:p w:rsidR="001A5A0F" w:rsidRDefault="00000000">
          <w:pPr>
            <w:pStyle w:val="5FA66914FCD84B2288361FE4E287FAEF"/>
          </w:pPr>
          <w:r w:rsidRPr="001206CE">
            <w:rPr>
              <w:lang w:bidi="es-ES"/>
            </w:rPr>
            <w:t>111-222-3333</w:t>
          </w:r>
        </w:p>
      </w:docPartBody>
    </w:docPart>
    <w:docPart>
      <w:docPartPr>
        <w:name w:val="75258DF5D3D84E3E90999A084B2A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35DF-C05D-41A7-ACBA-0AF4A7AE767C}"/>
      </w:docPartPr>
      <w:docPartBody>
        <w:p w:rsidR="001A5A0F" w:rsidRDefault="00000000">
          <w:pPr>
            <w:pStyle w:val="75258DF5D3D84E3E90999A084B2AD89F"/>
          </w:pPr>
          <w:r w:rsidRPr="001206CE">
            <w:rPr>
              <w:lang w:bidi="es-ES"/>
            </w:rPr>
            <w:t>Fax:</w:t>
          </w:r>
        </w:p>
      </w:docPartBody>
    </w:docPart>
    <w:docPart>
      <w:docPartPr>
        <w:name w:val="7D789DDB2C344D1A9B095FB268FA7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54B14-4232-4C47-955C-2D923B808B12}"/>
      </w:docPartPr>
      <w:docPartBody>
        <w:p w:rsidR="001A5A0F" w:rsidRDefault="00000000">
          <w:pPr>
            <w:pStyle w:val="7D789DDB2C344D1A9B095FB268FA72C1"/>
          </w:pPr>
          <w:r w:rsidRPr="001206CE">
            <w:rPr>
              <w:lang w:bidi="es-ES"/>
            </w:rPr>
            <w:t>111-222-3334</w:t>
          </w:r>
        </w:p>
      </w:docPartBody>
    </w:docPart>
    <w:docPart>
      <w:docPartPr>
        <w:name w:val="889DE5600B194DA19B9709E4E1C44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3EFC-A10F-4F2C-B8BD-8513AAD26011}"/>
      </w:docPartPr>
      <w:docPartBody>
        <w:p w:rsidR="001A5A0F" w:rsidRDefault="006C663A" w:rsidP="006C663A">
          <w:pPr>
            <w:pStyle w:val="889DE5600B194DA19B9709E4E1C441D4"/>
          </w:pPr>
          <w:r w:rsidRPr="001206CE">
            <w:rPr>
              <w:lang w:bidi="es-ES"/>
            </w:rPr>
            <w:t>Factura</w:t>
          </w:r>
        </w:p>
      </w:docPartBody>
    </w:docPart>
    <w:docPart>
      <w:docPartPr>
        <w:name w:val="6AB77F4630AE40F783F2DB07C97BC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0E75-B13C-40B0-971E-C0A02491676F}"/>
      </w:docPartPr>
      <w:docPartBody>
        <w:p w:rsidR="001A5A0F" w:rsidRDefault="006C663A" w:rsidP="006C663A">
          <w:pPr>
            <w:pStyle w:val="6AB77F4630AE40F783F2DB07C97BCC11"/>
          </w:pPr>
          <w:r w:rsidRPr="001206CE">
            <w:rPr>
              <w:lang w:bidi="es-ES"/>
            </w:rPr>
            <w:t>FECHA:</w:t>
          </w:r>
        </w:p>
      </w:docPartBody>
    </w:docPart>
    <w:docPart>
      <w:docPartPr>
        <w:name w:val="919DCBD17BF24C2DAB03FACA2E7D3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7C7C-8255-480C-B9AB-06352222B7F5}"/>
      </w:docPartPr>
      <w:docPartBody>
        <w:p w:rsidR="001A5A0F" w:rsidRDefault="006C663A" w:rsidP="006C663A">
          <w:pPr>
            <w:pStyle w:val="919DCBD17BF24C2DAB03FACA2E7D370B"/>
          </w:pPr>
          <w:r w:rsidRPr="001206CE">
            <w:rPr>
              <w:lang w:bidi="es-ES"/>
            </w:rPr>
            <w:t>Fecha</w:t>
          </w:r>
        </w:p>
      </w:docPartBody>
    </w:docPart>
    <w:docPart>
      <w:docPartPr>
        <w:name w:val="2310DED7541D40BAA5603B48BE230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E8FA6-D5C9-40CF-84F6-5C7BDC030179}"/>
      </w:docPartPr>
      <w:docPartBody>
        <w:p w:rsidR="001A5A0F" w:rsidRDefault="006C663A" w:rsidP="006C663A">
          <w:pPr>
            <w:pStyle w:val="2310DED7541D40BAA5603B48BE230D99"/>
          </w:pPr>
          <w:r w:rsidRPr="001206CE">
            <w:rPr>
              <w:lang w:bidi="es-ES"/>
            </w:rPr>
            <w:t>N.º DE FACTURA</w:t>
          </w:r>
        </w:p>
      </w:docPartBody>
    </w:docPart>
    <w:docPart>
      <w:docPartPr>
        <w:name w:val="6B65A9150B9444A19B102691BEA8B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99393-21AC-4D5C-8818-2755BA8210C0}"/>
      </w:docPartPr>
      <w:docPartBody>
        <w:p w:rsidR="001A5A0F" w:rsidRDefault="006C663A" w:rsidP="006C663A">
          <w:pPr>
            <w:pStyle w:val="6B65A9150B9444A19B102691BEA8B0EB"/>
          </w:pPr>
          <w:r w:rsidRPr="001206CE">
            <w:rPr>
              <w:lang w:bidi="es-ES"/>
            </w:rPr>
            <w:t>100</w:t>
          </w:r>
        </w:p>
      </w:docPartBody>
    </w:docPart>
    <w:docPart>
      <w:docPartPr>
        <w:name w:val="1431DFC4D28043D591A7864E1D879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9CD0F-159B-4B08-8D08-A1AE52E19DAB}"/>
      </w:docPartPr>
      <w:docPartBody>
        <w:p w:rsidR="001A5A0F" w:rsidRDefault="006C663A" w:rsidP="006C663A">
          <w:pPr>
            <w:pStyle w:val="1431DFC4D28043D591A7864E1D879436"/>
          </w:pPr>
          <w:r w:rsidRPr="001206CE">
            <w:rPr>
              <w:lang w:bidi="es-ES"/>
            </w:rPr>
            <w:t>Id. de cliente:</w:t>
          </w:r>
        </w:p>
      </w:docPartBody>
    </w:docPart>
    <w:docPart>
      <w:docPartPr>
        <w:name w:val="CECD865F623C42C9A71C4E548B1F0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63CA3-BD75-4E82-B8E6-B04FA0B39AF8}"/>
      </w:docPartPr>
      <w:docPartBody>
        <w:p w:rsidR="001A5A0F" w:rsidRDefault="006C663A" w:rsidP="006C663A">
          <w:pPr>
            <w:pStyle w:val="CECD865F623C42C9A71C4E548B1F0286"/>
          </w:pPr>
          <w:r w:rsidRPr="001206CE">
            <w:rPr>
              <w:lang w:bidi="es-ES"/>
            </w:rPr>
            <w:t>ABC12345</w:t>
          </w:r>
        </w:p>
      </w:docPartBody>
    </w:docPart>
    <w:docPart>
      <w:docPartPr>
        <w:name w:val="58C654F2E80A4B038F94D567DA602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16A54-2D82-4121-A1C8-668D320E9327}"/>
      </w:docPartPr>
      <w:docPartBody>
        <w:p w:rsidR="001A5A0F" w:rsidRDefault="006C663A" w:rsidP="006C663A">
          <w:pPr>
            <w:pStyle w:val="58C654F2E80A4B038F94D567DA60222B"/>
          </w:pPr>
          <w:r w:rsidRPr="001206CE">
            <w:rPr>
              <w:lang w:bidi="es-ES"/>
            </w:rPr>
            <w:t>Para:</w:t>
          </w:r>
        </w:p>
      </w:docPartBody>
    </w:docPart>
    <w:docPart>
      <w:docPartPr>
        <w:name w:val="A5BEE943622346D589D0D3519C4AF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624F1-E327-47B5-BA43-DA526F6C362D}"/>
      </w:docPartPr>
      <w:docPartBody>
        <w:p w:rsidR="001A5A0F" w:rsidRDefault="006C663A" w:rsidP="006C663A">
          <w:pPr>
            <w:pStyle w:val="A5BEE943622346D589D0D3519C4AF6AF"/>
          </w:pPr>
          <w:r w:rsidRPr="001206CE">
            <w:rPr>
              <w:lang w:bidi="es-ES"/>
            </w:rPr>
            <w:t>Anjali Chaturvedi</w:t>
          </w:r>
        </w:p>
      </w:docPartBody>
    </w:docPart>
    <w:docPart>
      <w:docPartPr>
        <w:name w:val="4F5966CCC19242F1BD2CEA4D40A3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434A3-47A1-41F9-A5AD-3F48BD4DD4D6}"/>
      </w:docPartPr>
      <w:docPartBody>
        <w:p w:rsidR="001A5A0F" w:rsidRDefault="006C663A" w:rsidP="006C663A">
          <w:pPr>
            <w:pStyle w:val="4F5966CCC19242F1BD2CEA4D40A376AC"/>
          </w:pPr>
          <w:r w:rsidRPr="001206CE">
            <w:rPr>
              <w:lang w:bidi="es-ES"/>
            </w:rPr>
            <w:t>Fotografía de marco adicional</w:t>
          </w:r>
        </w:p>
      </w:docPartBody>
    </w:docPart>
    <w:docPart>
      <w:docPartPr>
        <w:name w:val="810196DBEACB49C0AF43064F4935B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690F9-99FD-47C7-A021-AE2D21168CDD}"/>
      </w:docPartPr>
      <w:docPartBody>
        <w:p w:rsidR="001A5A0F" w:rsidRDefault="006C663A" w:rsidP="006C663A">
          <w:pPr>
            <w:pStyle w:val="810196DBEACB49C0AF43064F4935B7F1"/>
          </w:pPr>
          <w:r w:rsidRPr="001206CE">
            <w:rPr>
              <w:lang w:bidi="es-ES"/>
            </w:rPr>
            <w:t>89 Pacific Ave</w:t>
          </w:r>
        </w:p>
      </w:docPartBody>
    </w:docPart>
    <w:docPart>
      <w:docPartPr>
        <w:name w:val="D85E5F8B6E414E1B9C623571DBFA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ADD6D-9963-4C21-A820-FC231AA1A8DD}"/>
      </w:docPartPr>
      <w:docPartBody>
        <w:p w:rsidR="001A5A0F" w:rsidRDefault="006C663A" w:rsidP="006C663A">
          <w:pPr>
            <w:pStyle w:val="D85E5F8B6E414E1B9C623571DBFA0D1F"/>
          </w:pPr>
          <w:r w:rsidRPr="001206CE">
            <w:rPr>
              <w:lang w:bidi="es-ES"/>
            </w:rPr>
            <w:t>San Francisco, CA</w:t>
          </w:r>
        </w:p>
      </w:docPartBody>
    </w:docPart>
    <w:docPart>
      <w:docPartPr>
        <w:name w:val="4DBAFCADDFCE4946BBF4DB1AB2F3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2FB1-7D87-4829-B7D3-AF3CE9D7F1F7}"/>
      </w:docPartPr>
      <w:docPartBody>
        <w:p w:rsidR="001A5A0F" w:rsidRDefault="006C663A" w:rsidP="006C663A">
          <w:pPr>
            <w:pStyle w:val="4DBAFCADDFCE4946BBF4DB1AB2F3A32E"/>
          </w:pPr>
          <w:r w:rsidRPr="001206CE">
            <w:rPr>
              <w:lang w:bidi="es-ES"/>
            </w:rPr>
            <w:t>123-456-7890</w:t>
          </w:r>
        </w:p>
      </w:docPartBody>
    </w:docPart>
    <w:docPart>
      <w:docPartPr>
        <w:name w:val="65E8589037334658A87C0C0B3636B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86640-7F27-453B-9CED-D182E9755CCF}"/>
      </w:docPartPr>
      <w:docPartBody>
        <w:p w:rsidR="001A5A0F" w:rsidRDefault="006C663A" w:rsidP="006C663A">
          <w:pPr>
            <w:pStyle w:val="65E8589037334658A87C0C0B3636BADE"/>
          </w:pPr>
          <w:r w:rsidRPr="001206CE">
            <w:rPr>
              <w:lang w:bidi="es-ES"/>
            </w:rPr>
            <w:t>Vendedor</w:t>
          </w:r>
        </w:p>
      </w:docPartBody>
    </w:docPart>
    <w:docPart>
      <w:docPartPr>
        <w:name w:val="CFBDBC5BFD2A42C48EA082858D334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F8CBC-C7DF-423A-A297-E4DA9D4D7FAD}"/>
      </w:docPartPr>
      <w:docPartBody>
        <w:p w:rsidR="001A5A0F" w:rsidRDefault="006C663A" w:rsidP="006C663A">
          <w:pPr>
            <w:pStyle w:val="CFBDBC5BFD2A42C48EA082858D33452F"/>
          </w:pPr>
          <w:r w:rsidRPr="001206CE">
            <w:rPr>
              <w:lang w:bidi="es-ES"/>
            </w:rPr>
            <w:t>Trabajo</w:t>
          </w:r>
        </w:p>
      </w:docPartBody>
    </w:docPart>
    <w:docPart>
      <w:docPartPr>
        <w:name w:val="B33C5AD686A9487B865DBF4117FE4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3A00-B4F8-42E5-A485-001FDA33B090}"/>
      </w:docPartPr>
      <w:docPartBody>
        <w:p w:rsidR="001A5A0F" w:rsidRDefault="006C663A" w:rsidP="006C663A">
          <w:pPr>
            <w:pStyle w:val="B33C5AD686A9487B865DBF4117FE4CE1"/>
          </w:pPr>
          <w:r w:rsidRPr="001206CE">
            <w:rPr>
              <w:lang w:bidi="es-ES"/>
            </w:rPr>
            <w:t>Condiciones de pago</w:t>
          </w:r>
        </w:p>
      </w:docPartBody>
    </w:docPart>
    <w:docPart>
      <w:docPartPr>
        <w:name w:val="01CE2B5144A643ABA57DB8EA6236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726FB-A37F-40D2-B574-E9DEBCD3DA4B}"/>
      </w:docPartPr>
      <w:docPartBody>
        <w:p w:rsidR="001A5A0F" w:rsidRDefault="006C663A" w:rsidP="006C663A">
          <w:pPr>
            <w:pStyle w:val="01CE2B5144A643ABA57DB8EA62365CAE"/>
          </w:pPr>
          <w:r w:rsidRPr="001206CE">
            <w:rPr>
              <w:lang w:bidi="es-ES"/>
            </w:rPr>
            <w:t>Fecha de vencimiento</w:t>
          </w:r>
        </w:p>
      </w:docPartBody>
    </w:docPart>
    <w:docPart>
      <w:docPartPr>
        <w:name w:val="B39D990C8D98496F867B9A3F2776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2F965-9A59-4C87-9CE7-B0B39BA01896}"/>
      </w:docPartPr>
      <w:docPartBody>
        <w:p w:rsidR="001A5A0F" w:rsidRDefault="006C663A" w:rsidP="006C663A">
          <w:pPr>
            <w:pStyle w:val="B39D990C8D98496F867B9A3F2776E691"/>
          </w:pPr>
          <w:r w:rsidRPr="001206CE">
            <w:rPr>
              <w:lang w:bidi="es-ES"/>
            </w:rPr>
            <w:t>Óscar Martínez</w:t>
          </w:r>
        </w:p>
      </w:docPartBody>
    </w:docPart>
    <w:docPart>
      <w:docPartPr>
        <w:name w:val="22C30214B2184D60B68C60EE0D27F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F01B-0DF7-4AE0-9CF4-131EC3D31B98}"/>
      </w:docPartPr>
      <w:docPartBody>
        <w:p w:rsidR="001A5A0F" w:rsidRDefault="006C663A" w:rsidP="006C663A">
          <w:pPr>
            <w:pStyle w:val="22C30214B2184D60B68C60EE0D27FFF1"/>
          </w:pPr>
          <w:r w:rsidRPr="001206CE">
            <w:rPr>
              <w:lang w:bidi="es-ES"/>
            </w:rPr>
            <w:t>Ventas</w:t>
          </w:r>
        </w:p>
      </w:docPartBody>
    </w:docPart>
    <w:docPart>
      <w:docPartPr>
        <w:name w:val="9E790AE751A64DA7AFB479F299F14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D2ED8-951B-4213-81ED-3667BCA1FA62}"/>
      </w:docPartPr>
      <w:docPartBody>
        <w:p w:rsidR="001A5A0F" w:rsidRDefault="006C663A" w:rsidP="006C663A">
          <w:pPr>
            <w:pStyle w:val="9E790AE751A64DA7AFB479F299F1483D"/>
          </w:pPr>
          <w:r w:rsidRPr="001206CE">
            <w:rPr>
              <w:lang w:bidi="es-ES"/>
            </w:rPr>
            <w:t>Pago a la recepción</w:t>
          </w:r>
        </w:p>
      </w:docPartBody>
    </w:docPart>
    <w:docPart>
      <w:docPartPr>
        <w:name w:val="B9F9617E7B1C472AB2A7868FC9290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8DA7B-B23F-4CD5-9D4B-2A70DB9719D9}"/>
      </w:docPartPr>
      <w:docPartBody>
        <w:p w:rsidR="001A5A0F" w:rsidRDefault="006C663A" w:rsidP="006C663A">
          <w:pPr>
            <w:pStyle w:val="B9F9617E7B1C472AB2A7868FC9290F3E"/>
          </w:pPr>
          <w:r w:rsidRPr="001206CE">
            <w:rPr>
              <w:lang w:bidi="es-ES"/>
            </w:rPr>
            <w:t>30/1/2023</w:t>
          </w:r>
        </w:p>
      </w:docPartBody>
    </w:docPart>
    <w:docPart>
      <w:docPartPr>
        <w:name w:val="3127F02F182B4CE28D3124242D075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2CD12-0510-456D-A85F-31501F68C6A3}"/>
      </w:docPartPr>
      <w:docPartBody>
        <w:p w:rsidR="001A5A0F" w:rsidRDefault="006C663A" w:rsidP="006C663A">
          <w:pPr>
            <w:pStyle w:val="3127F02F182B4CE28D3124242D0755E3"/>
          </w:pPr>
          <w:r w:rsidRPr="001206CE">
            <w:rPr>
              <w:lang w:bidi="es-ES"/>
            </w:rPr>
            <w:t xml:space="preserve">Cant. </w:t>
          </w:r>
        </w:p>
      </w:docPartBody>
    </w:docPart>
    <w:docPart>
      <w:docPartPr>
        <w:name w:val="001F3B8F79EB49CA94AF5985600B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DFE6C-F544-4882-87D4-6115A97FD6A6}"/>
      </w:docPartPr>
      <w:docPartBody>
        <w:p w:rsidR="001A5A0F" w:rsidRDefault="006C663A" w:rsidP="006C663A">
          <w:pPr>
            <w:pStyle w:val="001F3B8F79EB49CA94AF5985600B14DA"/>
          </w:pPr>
          <w:r w:rsidRPr="001206CE">
            <w:rPr>
              <w:lang w:bidi="es-ES"/>
            </w:rPr>
            <w:t>Descripción</w:t>
          </w:r>
        </w:p>
      </w:docPartBody>
    </w:docPart>
    <w:docPart>
      <w:docPartPr>
        <w:name w:val="5A3B35AD75944B7CB5DAB5555C7B9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D24CF-0EB7-4714-AFB1-BF75D1530AF4}"/>
      </w:docPartPr>
      <w:docPartBody>
        <w:p w:rsidR="001A5A0F" w:rsidRDefault="006C663A" w:rsidP="006C663A">
          <w:pPr>
            <w:pStyle w:val="5A3B35AD75944B7CB5DAB5555C7B904E"/>
          </w:pPr>
          <w:r w:rsidRPr="001206CE">
            <w:rPr>
              <w:lang w:bidi="es-ES"/>
            </w:rPr>
            <w:t>Precio por unidad</w:t>
          </w:r>
        </w:p>
      </w:docPartBody>
    </w:docPart>
    <w:docPart>
      <w:docPartPr>
        <w:name w:val="2E3B174AAA51469C9285252234B7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8796-AD5E-4F96-A630-40876F5C648D}"/>
      </w:docPartPr>
      <w:docPartBody>
        <w:p w:rsidR="001A5A0F" w:rsidRDefault="006C663A" w:rsidP="006C663A">
          <w:pPr>
            <w:pStyle w:val="2E3B174AAA51469C9285252234B7F818"/>
          </w:pPr>
          <w:r w:rsidRPr="001206CE">
            <w:rPr>
              <w:lang w:bidi="es-ES"/>
            </w:rPr>
            <w:t>Total de línea</w:t>
          </w:r>
        </w:p>
      </w:docPartBody>
    </w:docPart>
    <w:docPart>
      <w:docPartPr>
        <w:name w:val="323589A17A6B4A2C9EF1F426D93F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88AC8-BFC4-484A-9271-53DE5058CE7C}"/>
      </w:docPartPr>
      <w:docPartBody>
        <w:p w:rsidR="001A5A0F" w:rsidRDefault="006C663A" w:rsidP="006C663A">
          <w:pPr>
            <w:pStyle w:val="323589A17A6B4A2C9EF1F426D93F29C8"/>
          </w:pPr>
          <w:r w:rsidRPr="001206CE">
            <w:rPr>
              <w:lang w:bidi="es-ES"/>
            </w:rPr>
            <w:t>10</w:t>
          </w:r>
        </w:p>
      </w:docPartBody>
    </w:docPart>
    <w:docPart>
      <w:docPartPr>
        <w:name w:val="9A6A1BDBBD53473BA922E4E9136B4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02B06-50F2-44A5-B4C2-9BDB4CC39995}"/>
      </w:docPartPr>
      <w:docPartBody>
        <w:p w:rsidR="001A5A0F" w:rsidRDefault="006C663A" w:rsidP="006C663A">
          <w:pPr>
            <w:pStyle w:val="9A6A1BDBBD53473BA922E4E9136B450A"/>
          </w:pPr>
          <w:r w:rsidRPr="001206CE">
            <w:rPr>
              <w:lang w:bidi="es-ES"/>
            </w:rPr>
            <w:t>Cuadros colgantes de 20" x 30"</w:t>
          </w:r>
        </w:p>
      </w:docPartBody>
    </w:docPart>
    <w:docPart>
      <w:docPartPr>
        <w:name w:val="53146124BCC04CE58903506A25BC6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4E98D-5C0A-4B24-AE46-477C20B8C5E0}"/>
      </w:docPartPr>
      <w:docPartBody>
        <w:p w:rsidR="001A5A0F" w:rsidRDefault="006C663A" w:rsidP="006C663A">
          <w:pPr>
            <w:pStyle w:val="53146124BCC04CE58903506A25BC6ED1"/>
          </w:pPr>
          <w:r w:rsidRPr="001206CE">
            <w:rPr>
              <w:lang w:bidi="es-ES"/>
            </w:rPr>
            <w:t>15,00</w:t>
          </w:r>
        </w:p>
      </w:docPartBody>
    </w:docPart>
    <w:docPart>
      <w:docPartPr>
        <w:name w:val="D409B32D18D84AD5850834658513A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2C00-B7EA-4E41-B96C-E72AE748E5A3}"/>
      </w:docPartPr>
      <w:docPartBody>
        <w:p w:rsidR="001A5A0F" w:rsidRDefault="006C663A" w:rsidP="006C663A">
          <w:pPr>
            <w:pStyle w:val="D409B32D18D84AD5850834658513ADFD"/>
          </w:pPr>
          <w:r w:rsidRPr="001206CE">
            <w:rPr>
              <w:lang w:bidi="es-ES"/>
            </w:rPr>
            <w:t>150,00</w:t>
          </w:r>
        </w:p>
      </w:docPartBody>
    </w:docPart>
    <w:docPart>
      <w:docPartPr>
        <w:name w:val="9F1DE39D6A4F4A3191F78B6CD510F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D22-747E-423A-9E1A-A7534BD4A033}"/>
      </w:docPartPr>
      <w:docPartBody>
        <w:p w:rsidR="001A5A0F" w:rsidRDefault="006C663A" w:rsidP="006C663A">
          <w:pPr>
            <w:pStyle w:val="9F1DE39D6A4F4A3191F78B6CD510FCDC"/>
          </w:pPr>
          <w:r w:rsidRPr="001206CE">
            <w:rPr>
              <w:lang w:bidi="es-ES"/>
            </w:rPr>
            <w:t>50</w:t>
          </w:r>
        </w:p>
      </w:docPartBody>
    </w:docPart>
    <w:docPart>
      <w:docPartPr>
        <w:name w:val="91FB7A9098D94BCBB271F1F329F1E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71C38-C2CA-41AE-BA3F-2037B3EC2276}"/>
      </w:docPartPr>
      <w:docPartBody>
        <w:p w:rsidR="001A5A0F" w:rsidRDefault="006C663A" w:rsidP="006C663A">
          <w:pPr>
            <w:pStyle w:val="91FB7A9098D94BCBB271F1F329F1EDC3"/>
          </w:pPr>
          <w:r w:rsidRPr="001206CE">
            <w:rPr>
              <w:lang w:bidi="es-ES"/>
            </w:rPr>
            <w:t>Cuadros de pie de 5" x 7"</w:t>
          </w:r>
        </w:p>
      </w:docPartBody>
    </w:docPart>
    <w:docPart>
      <w:docPartPr>
        <w:name w:val="9770651BEC354439AAD18E939633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A0F80-4FA9-4E2B-A021-E5EB1C32DCBE}"/>
      </w:docPartPr>
      <w:docPartBody>
        <w:p w:rsidR="001A5A0F" w:rsidRDefault="006C663A" w:rsidP="006C663A">
          <w:pPr>
            <w:pStyle w:val="9770651BEC354439AAD18E939633791F"/>
          </w:pPr>
          <w:r w:rsidRPr="001206CE">
            <w:rPr>
              <w:lang w:bidi="es-ES"/>
            </w:rPr>
            <w:t>5,00</w:t>
          </w:r>
        </w:p>
      </w:docPartBody>
    </w:docPart>
    <w:docPart>
      <w:docPartPr>
        <w:name w:val="F1304BE2CE6E48F597414198CA435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FE482-7254-4112-B7A2-3989C181038E}"/>
      </w:docPartPr>
      <w:docPartBody>
        <w:p w:rsidR="001A5A0F" w:rsidRDefault="006C663A" w:rsidP="006C663A">
          <w:pPr>
            <w:pStyle w:val="F1304BE2CE6E48F597414198CA4350D6"/>
          </w:pPr>
          <w:r w:rsidRPr="001206CE">
            <w:rPr>
              <w:lang w:bidi="es-ES"/>
            </w:rPr>
            <w:t>250,00</w:t>
          </w:r>
        </w:p>
      </w:docPartBody>
    </w:docPart>
    <w:docPart>
      <w:docPartPr>
        <w:name w:val="AEFD9B5D0F364FF7BEDD34ED4BA15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CE77A-F3F1-405E-8F02-FFE06125A9B6}"/>
      </w:docPartPr>
      <w:docPartBody>
        <w:p w:rsidR="001A5A0F" w:rsidRDefault="006C663A" w:rsidP="006C663A">
          <w:pPr>
            <w:pStyle w:val="AEFD9B5D0F364FF7BEDD34ED4BA15B1E"/>
          </w:pPr>
          <w:r w:rsidRPr="001206CE">
            <w:rPr>
              <w:lang w:bidi="es-ES"/>
            </w:rPr>
            <w:t>Subtotal</w:t>
          </w:r>
        </w:p>
      </w:docPartBody>
    </w:docPart>
    <w:docPart>
      <w:docPartPr>
        <w:name w:val="5C55AC52972E425C8038B73C9046B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B9C2C-6C18-49F4-AFFF-F1110B74F3E9}"/>
      </w:docPartPr>
      <w:docPartBody>
        <w:p w:rsidR="001A5A0F" w:rsidRDefault="006C663A" w:rsidP="006C663A">
          <w:pPr>
            <w:pStyle w:val="5C55AC52972E425C8038B73C9046BD5B"/>
          </w:pPr>
          <w:r w:rsidRPr="001206CE">
            <w:rPr>
              <w:lang w:bidi="es-ES"/>
            </w:rPr>
            <w:t>400,00</w:t>
          </w:r>
        </w:p>
      </w:docPartBody>
    </w:docPart>
    <w:docPart>
      <w:docPartPr>
        <w:name w:val="3B37C802C3BD4D08B4DA81E29A0A8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B6794-33E3-4964-A2AA-C568C761EFED}"/>
      </w:docPartPr>
      <w:docPartBody>
        <w:p w:rsidR="001A5A0F" w:rsidRDefault="006C663A" w:rsidP="006C663A">
          <w:pPr>
            <w:pStyle w:val="3B37C802C3BD4D08B4DA81E29A0A838C"/>
          </w:pPr>
          <w:r w:rsidRPr="001206CE">
            <w:rPr>
              <w:lang w:bidi="es-ES"/>
            </w:rPr>
            <w:t>Impuesto sobre las ventas</w:t>
          </w:r>
        </w:p>
      </w:docPartBody>
    </w:docPart>
    <w:docPart>
      <w:docPartPr>
        <w:name w:val="A1E1C8D4275A4FBBB0373E5F6AC9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F19A9-3CC1-4CF9-B7E1-77DF44EDDAF0}"/>
      </w:docPartPr>
      <w:docPartBody>
        <w:p w:rsidR="001A5A0F" w:rsidRDefault="006C663A" w:rsidP="006C663A">
          <w:pPr>
            <w:pStyle w:val="A1E1C8D4275A4FBBB0373E5F6AC9288A"/>
          </w:pPr>
          <w:r w:rsidRPr="001206CE">
            <w:rPr>
              <w:lang w:bidi="es-ES"/>
            </w:rPr>
            <w:t>20,00</w:t>
          </w:r>
        </w:p>
      </w:docPartBody>
    </w:docPart>
    <w:docPart>
      <w:docPartPr>
        <w:name w:val="0FDC3F62281848D29C905C6899AFF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EB84-66DC-4E68-94DF-35D0250DA4F2}"/>
      </w:docPartPr>
      <w:docPartBody>
        <w:p w:rsidR="001A5A0F" w:rsidRDefault="006C663A" w:rsidP="006C663A">
          <w:pPr>
            <w:pStyle w:val="0FDC3F62281848D29C905C6899AFFA19"/>
          </w:pPr>
          <w:r w:rsidRPr="001206CE">
            <w:rPr>
              <w:lang w:bidi="es-ES"/>
            </w:rPr>
            <w:t>Total</w:t>
          </w:r>
        </w:p>
      </w:docPartBody>
    </w:docPart>
    <w:docPart>
      <w:docPartPr>
        <w:name w:val="3C377FA9015B40DC9DE6A885EDFF4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BAC9E-0324-4C4E-8A46-A31AC18512AF}"/>
      </w:docPartPr>
      <w:docPartBody>
        <w:p w:rsidR="001A5A0F" w:rsidRDefault="006C663A" w:rsidP="006C663A">
          <w:pPr>
            <w:pStyle w:val="3C377FA9015B40DC9DE6A885EDFF48ED"/>
          </w:pPr>
          <w:r w:rsidRPr="001206CE">
            <w:rPr>
              <w:lang w:bidi="es-ES"/>
            </w:rPr>
            <w:t>420,00</w:t>
          </w:r>
        </w:p>
      </w:docPartBody>
    </w:docPart>
    <w:docPart>
      <w:docPartPr>
        <w:name w:val="41BAA5DDF9E446B28B87A675B60C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07627-10D5-4DC0-89B6-66E48E33B2F1}"/>
      </w:docPartPr>
      <w:docPartBody>
        <w:p w:rsidR="001A5A0F" w:rsidRDefault="006C663A" w:rsidP="006C663A">
          <w:pPr>
            <w:pStyle w:val="41BAA5DDF9E446B28B87A675B60C34C6"/>
          </w:pPr>
          <w:r w:rsidRPr="001206CE">
            <w:rPr>
              <w:lang w:bidi="es-ES"/>
            </w:rPr>
            <w:t>Todos los cheques se extenderán a nombre de</w:t>
          </w:r>
        </w:p>
      </w:docPartBody>
    </w:docPart>
    <w:docPart>
      <w:docPartPr>
        <w:name w:val="CF178090A2E945F894C86691F6FFB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1F659-34DE-49A5-93C3-E9550B5D0133}"/>
      </w:docPartPr>
      <w:docPartBody>
        <w:p w:rsidR="001A5A0F" w:rsidRDefault="006C663A" w:rsidP="006C663A">
          <w:pPr>
            <w:pStyle w:val="CF178090A2E945F894C86691F6FFB17D"/>
          </w:pPr>
          <w:r w:rsidRPr="001206CE">
            <w:rPr>
              <w:lang w:bidi="es-ES"/>
            </w:rPr>
            <w:t>Create &amp; Co.</w:t>
          </w:r>
        </w:p>
      </w:docPartBody>
    </w:docPart>
    <w:docPart>
      <w:docPartPr>
        <w:name w:val="79630D98765D46039F551CBF2D7B2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589E0-EFA7-4976-AE88-762588749DCE}"/>
      </w:docPartPr>
      <w:docPartBody>
        <w:p w:rsidR="001A5A0F" w:rsidRDefault="006C663A" w:rsidP="006C663A">
          <w:pPr>
            <w:pStyle w:val="79630D98765D46039F551CBF2D7B2C5E"/>
          </w:pPr>
          <w:r w:rsidRPr="001206CE">
            <w:rPr>
              <w:lang w:bidi="es-ES"/>
            </w:rPr>
            <w:t>¡Gracias por su confianza!</w:t>
          </w:r>
        </w:p>
      </w:docPartBody>
    </w:docPart>
    <w:docPart>
      <w:docPartPr>
        <w:name w:val="C0FE3662D798449AA81CF723192B0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987C-06FE-45CF-BE07-C217412415F1}"/>
      </w:docPartPr>
      <w:docPartBody>
        <w:p w:rsidR="001A5A0F" w:rsidRDefault="006C663A" w:rsidP="006C663A">
          <w:pPr>
            <w:pStyle w:val="C0FE3662D798449AA81CF723192B0501"/>
          </w:pPr>
          <w:r w:rsidRPr="001206CE">
            <w:rPr>
              <w:lang w:bidi="es-ES"/>
            </w:rPr>
            <w:t>Create &amp; Co.</w:t>
          </w:r>
        </w:p>
      </w:docPartBody>
    </w:docPart>
    <w:docPart>
      <w:docPartPr>
        <w:name w:val="A9DD7CD2FEFD4528B6E756A50039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E7415-6F5F-40CC-B343-31DE9963FEC6}"/>
      </w:docPartPr>
      <w:docPartBody>
        <w:p w:rsidR="001A5A0F" w:rsidRDefault="006C663A" w:rsidP="006C663A">
          <w:pPr>
            <w:pStyle w:val="A9DD7CD2FEFD4528B6E756A500398A64"/>
          </w:pPr>
          <w:r w:rsidRPr="001206CE">
            <w:rPr>
              <w:lang w:bidi="es-ES"/>
            </w:rPr>
            <w:t>123 Main St.</w:t>
          </w:r>
        </w:p>
      </w:docPartBody>
    </w:docPart>
    <w:docPart>
      <w:docPartPr>
        <w:name w:val="1CDC6E7D04CD417F8CFA4E7E37184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10C80-E5C2-4D3B-BEB8-B881360D6C96}"/>
      </w:docPartPr>
      <w:docPartBody>
        <w:p w:rsidR="001A5A0F" w:rsidRDefault="006C663A" w:rsidP="006C663A">
          <w:pPr>
            <w:pStyle w:val="1CDC6E7D04CD417F8CFA4E7E371840DB"/>
          </w:pPr>
          <w:r w:rsidRPr="001206CE">
            <w:rPr>
              <w:lang w:bidi="es-ES"/>
            </w:rPr>
            <w:t>Seattle, WA 78910</w:t>
          </w:r>
        </w:p>
      </w:docPartBody>
    </w:docPart>
    <w:docPart>
      <w:docPartPr>
        <w:name w:val="5D976959958148099AC6DBA45DCB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8BE8F-8123-4E02-B7E0-EBD3E92FBA98}"/>
      </w:docPartPr>
      <w:docPartBody>
        <w:p w:rsidR="001A5A0F" w:rsidRDefault="006C663A" w:rsidP="006C663A">
          <w:pPr>
            <w:pStyle w:val="5D976959958148099AC6DBA45DCBEF65"/>
          </w:pPr>
          <w:r w:rsidRPr="001206CE">
            <w:rPr>
              <w:lang w:bidi="es-ES"/>
            </w:rPr>
            <w:t>Phone:</w:t>
          </w:r>
        </w:p>
      </w:docPartBody>
    </w:docPart>
    <w:docPart>
      <w:docPartPr>
        <w:name w:val="7B75F00E03CA465B9BFE829BE0F03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6F0CE-318C-44C6-AA3D-DD39BB7CEDBD}"/>
      </w:docPartPr>
      <w:docPartBody>
        <w:p w:rsidR="001A5A0F" w:rsidRDefault="006C663A" w:rsidP="006C663A">
          <w:pPr>
            <w:pStyle w:val="7B75F00E03CA465B9BFE829BE0F035F6"/>
          </w:pPr>
          <w:r w:rsidRPr="001206CE">
            <w:rPr>
              <w:lang w:bidi="es-ES"/>
            </w:rPr>
            <w:t>111-222-3333</w:t>
          </w:r>
        </w:p>
      </w:docPartBody>
    </w:docPart>
    <w:docPart>
      <w:docPartPr>
        <w:name w:val="EA502AFA2B824A1685D7B2A4E3A4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5703-0CBB-436B-B1D2-20A4F58FE221}"/>
      </w:docPartPr>
      <w:docPartBody>
        <w:p w:rsidR="001A5A0F" w:rsidRDefault="006C663A" w:rsidP="006C663A">
          <w:pPr>
            <w:pStyle w:val="EA502AFA2B824A1685D7B2A4E3A49963"/>
          </w:pPr>
          <w:r w:rsidRPr="001206CE">
            <w:rPr>
              <w:lang w:bidi="es-ES"/>
            </w:rPr>
            <w:t>Fax:</w:t>
          </w:r>
        </w:p>
      </w:docPartBody>
    </w:docPart>
    <w:docPart>
      <w:docPartPr>
        <w:name w:val="0D29E0159EC14886A2C426C2FEF0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54E90-DE35-4B7D-9A20-0056331037F2}"/>
      </w:docPartPr>
      <w:docPartBody>
        <w:p w:rsidR="001A5A0F" w:rsidRDefault="006C663A" w:rsidP="006C663A">
          <w:pPr>
            <w:pStyle w:val="0D29E0159EC14886A2C426C2FEF04665"/>
          </w:pPr>
          <w:r w:rsidRPr="001206CE">
            <w:rPr>
              <w:lang w:bidi="es-ES"/>
            </w:rPr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3A"/>
    <w:rsid w:val="00114E98"/>
    <w:rsid w:val="001A5A0F"/>
    <w:rsid w:val="003F241F"/>
    <w:rsid w:val="006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C98DF7698C44D19071DC4FD99DD690">
    <w:name w:val="90C98DF7698C44D19071DC4FD99DD690"/>
  </w:style>
  <w:style w:type="paragraph" w:customStyle="1" w:styleId="CCB743BE1B174C109D544EC98CF92C99">
    <w:name w:val="CCB743BE1B174C109D544EC98CF92C99"/>
  </w:style>
  <w:style w:type="paragraph" w:customStyle="1" w:styleId="95016A6B79B7416E8BACDEDC7769B511">
    <w:name w:val="95016A6B79B7416E8BACDEDC7769B511"/>
  </w:style>
  <w:style w:type="paragraph" w:customStyle="1" w:styleId="03E878F7171A4F3BA53724256E5994A2">
    <w:name w:val="03E878F7171A4F3BA53724256E5994A2"/>
  </w:style>
  <w:style w:type="paragraph" w:customStyle="1" w:styleId="4ECF94DB416F45A58BA92AB1F48BD260">
    <w:name w:val="4ECF94DB416F45A58BA92AB1F48BD260"/>
  </w:style>
  <w:style w:type="paragraph" w:customStyle="1" w:styleId="720C7070E8C64FAABD50B39EAD3566A9">
    <w:name w:val="720C7070E8C64FAABD50B39EAD3566A9"/>
  </w:style>
  <w:style w:type="paragraph" w:customStyle="1" w:styleId="5B4CC1815B264473852C63036938BE75">
    <w:name w:val="5B4CC1815B264473852C63036938BE75"/>
  </w:style>
  <w:style w:type="paragraph" w:customStyle="1" w:styleId="EF63006B6BD949F9A717C4BB3CEB757F">
    <w:name w:val="EF63006B6BD949F9A717C4BB3CEB757F"/>
  </w:style>
  <w:style w:type="paragraph" w:customStyle="1" w:styleId="3EDEB54C68F9480DA667228C8B5D5110">
    <w:name w:val="3EDEB54C68F9480DA667228C8B5D5110"/>
  </w:style>
  <w:style w:type="paragraph" w:customStyle="1" w:styleId="411D7735B1C24F04BA9AC7EB8FD55EC3">
    <w:name w:val="411D7735B1C24F04BA9AC7EB8FD55EC3"/>
  </w:style>
  <w:style w:type="paragraph" w:customStyle="1" w:styleId="2B90DA45B8D549AAABB49926C600C7FE">
    <w:name w:val="2B90DA45B8D549AAABB49926C600C7FE"/>
  </w:style>
  <w:style w:type="paragraph" w:customStyle="1" w:styleId="AE2088AEEBC54503A497CFE15B6E4219">
    <w:name w:val="AE2088AEEBC54503A497CFE15B6E4219"/>
  </w:style>
  <w:style w:type="paragraph" w:customStyle="1" w:styleId="07E054B66BE04D2B9FCC380C5C0D0718">
    <w:name w:val="07E054B66BE04D2B9FCC380C5C0D0718"/>
  </w:style>
  <w:style w:type="paragraph" w:customStyle="1" w:styleId="468A9B1E219B41609D5A6DAF61B2CCD0">
    <w:name w:val="468A9B1E219B41609D5A6DAF61B2CCD0"/>
  </w:style>
  <w:style w:type="paragraph" w:customStyle="1" w:styleId="8906C03D46B343F6864CF7BFD589CF43">
    <w:name w:val="8906C03D46B343F6864CF7BFD589CF43"/>
  </w:style>
  <w:style w:type="paragraph" w:customStyle="1" w:styleId="C7F18959D5A549EDACA1D52270366892">
    <w:name w:val="C7F18959D5A549EDACA1D52270366892"/>
  </w:style>
  <w:style w:type="paragraph" w:customStyle="1" w:styleId="CF0F73F52E0D4775944DBD98FCB5026D">
    <w:name w:val="CF0F73F52E0D4775944DBD98FCB5026D"/>
  </w:style>
  <w:style w:type="paragraph" w:customStyle="1" w:styleId="E1173FFFE75F47199D424CEE661E7564">
    <w:name w:val="E1173FFFE75F47199D424CEE661E7564"/>
  </w:style>
  <w:style w:type="paragraph" w:customStyle="1" w:styleId="50FAECE91CAF456FA4ADD795001329D6">
    <w:name w:val="50FAECE91CAF456FA4ADD795001329D6"/>
  </w:style>
  <w:style w:type="paragraph" w:customStyle="1" w:styleId="5BCCE7C8A34E4A09875FBEA2D9B34F34">
    <w:name w:val="5BCCE7C8A34E4A09875FBEA2D9B34F34"/>
  </w:style>
  <w:style w:type="paragraph" w:customStyle="1" w:styleId="2AD50AAAC21647CE8C1CD0CD794712C7">
    <w:name w:val="2AD50AAAC21647CE8C1CD0CD794712C7"/>
  </w:style>
  <w:style w:type="paragraph" w:customStyle="1" w:styleId="858AF07F898F4AC7B1926ADF56363978">
    <w:name w:val="858AF07F898F4AC7B1926ADF56363978"/>
  </w:style>
  <w:style w:type="paragraph" w:customStyle="1" w:styleId="A444078600AB4089A2C9B4B6F6526E9A">
    <w:name w:val="A444078600AB4089A2C9B4B6F6526E9A"/>
  </w:style>
  <w:style w:type="paragraph" w:customStyle="1" w:styleId="CE18F611F6AB4B39B1E24D498511394D">
    <w:name w:val="CE18F611F6AB4B39B1E24D498511394D"/>
  </w:style>
  <w:style w:type="paragraph" w:customStyle="1" w:styleId="7B59683E97C944B8904D8D544970BB12">
    <w:name w:val="7B59683E97C944B8904D8D544970BB12"/>
  </w:style>
  <w:style w:type="paragraph" w:customStyle="1" w:styleId="1D0775CB0F7E44EFA8DFC0F96EF450F2">
    <w:name w:val="1D0775CB0F7E44EFA8DFC0F96EF450F2"/>
  </w:style>
  <w:style w:type="paragraph" w:customStyle="1" w:styleId="B47B3AC3937246BFA1FA7DBC1AADF2E8">
    <w:name w:val="B47B3AC3937246BFA1FA7DBC1AADF2E8"/>
  </w:style>
  <w:style w:type="paragraph" w:customStyle="1" w:styleId="800557105BFD42B8A24864FC5D590D88">
    <w:name w:val="800557105BFD42B8A24864FC5D590D88"/>
  </w:style>
  <w:style w:type="paragraph" w:customStyle="1" w:styleId="ACE301528C614136A8F787E339BC1C77">
    <w:name w:val="ACE301528C614136A8F787E339BC1C77"/>
  </w:style>
  <w:style w:type="paragraph" w:customStyle="1" w:styleId="E144635CB03B4B4D9C878EDCFB306A0C">
    <w:name w:val="E144635CB03B4B4D9C878EDCFB306A0C"/>
  </w:style>
  <w:style w:type="paragraph" w:customStyle="1" w:styleId="1AD042A360304D46B3D8D885A313EA4D">
    <w:name w:val="1AD042A360304D46B3D8D885A313EA4D"/>
  </w:style>
  <w:style w:type="paragraph" w:customStyle="1" w:styleId="18D59B5A52704ABD905306D2CB14C5D9">
    <w:name w:val="18D59B5A52704ABD905306D2CB14C5D9"/>
  </w:style>
  <w:style w:type="paragraph" w:customStyle="1" w:styleId="79970718AD9A4C109294F341929EBDDE">
    <w:name w:val="79970718AD9A4C109294F341929EBDDE"/>
  </w:style>
  <w:style w:type="paragraph" w:customStyle="1" w:styleId="CDBC8050FE014FF78268105D43308216">
    <w:name w:val="CDBC8050FE014FF78268105D43308216"/>
  </w:style>
  <w:style w:type="paragraph" w:customStyle="1" w:styleId="6D3EC2A942DE4B1B8068163541839EFC">
    <w:name w:val="6D3EC2A942DE4B1B8068163541839EFC"/>
  </w:style>
  <w:style w:type="paragraph" w:customStyle="1" w:styleId="4247BC4F1D3C4D3DAFC2E1A4DED22227">
    <w:name w:val="4247BC4F1D3C4D3DAFC2E1A4DED22227"/>
  </w:style>
  <w:style w:type="paragraph" w:customStyle="1" w:styleId="5E6F6283E18E4867852F305CEE921488">
    <w:name w:val="5E6F6283E18E4867852F305CEE921488"/>
  </w:style>
  <w:style w:type="paragraph" w:customStyle="1" w:styleId="4707E851306C47B891D91B46A6F60D63">
    <w:name w:val="4707E851306C47B891D91B46A6F60D63"/>
  </w:style>
  <w:style w:type="paragraph" w:customStyle="1" w:styleId="9E8D4CB88FB244F1BCC926CEE4DB114F">
    <w:name w:val="9E8D4CB88FB244F1BCC926CEE4DB114F"/>
  </w:style>
  <w:style w:type="paragraph" w:customStyle="1" w:styleId="6EE881B6FC4A4B9C87800A8297C2263B">
    <w:name w:val="6EE881B6FC4A4B9C87800A8297C2263B"/>
  </w:style>
  <w:style w:type="paragraph" w:customStyle="1" w:styleId="8CCCC4BEB3B349CE9197435EE84DE216">
    <w:name w:val="8CCCC4BEB3B349CE9197435EE84DE216"/>
  </w:style>
  <w:style w:type="paragraph" w:customStyle="1" w:styleId="44A94DD241A942A49B40A6FDFCA3DF6F">
    <w:name w:val="44A94DD241A942A49B40A6FDFCA3DF6F"/>
  </w:style>
  <w:style w:type="paragraph" w:customStyle="1" w:styleId="E22867A18F244B4580996C57EA92EBD3">
    <w:name w:val="E22867A18F244B4580996C57EA92EBD3"/>
  </w:style>
  <w:style w:type="paragraph" w:customStyle="1" w:styleId="42B0BEAEF8C4422E9165E961FC1702FB">
    <w:name w:val="42B0BEAEF8C4422E9165E961FC1702FB"/>
  </w:style>
  <w:style w:type="paragraph" w:customStyle="1" w:styleId="FBD2648A1BF243B3B4B3C3FFE288BC23">
    <w:name w:val="FBD2648A1BF243B3B4B3C3FFE288BC23"/>
  </w:style>
  <w:style w:type="paragraph" w:customStyle="1" w:styleId="FC7714752C9B46FB917D5E9492BAE462">
    <w:name w:val="FC7714752C9B46FB917D5E9492BAE462"/>
  </w:style>
  <w:style w:type="paragraph" w:customStyle="1" w:styleId="5FA66914FCD84B2288361FE4E287FAEF">
    <w:name w:val="5FA66914FCD84B2288361FE4E287FAEF"/>
  </w:style>
  <w:style w:type="paragraph" w:customStyle="1" w:styleId="75258DF5D3D84E3E90999A084B2AD89F">
    <w:name w:val="75258DF5D3D84E3E90999A084B2AD89F"/>
  </w:style>
  <w:style w:type="paragraph" w:customStyle="1" w:styleId="7D789DDB2C344D1A9B095FB268FA72C1">
    <w:name w:val="7D789DDB2C344D1A9B095FB268FA72C1"/>
  </w:style>
  <w:style w:type="paragraph" w:customStyle="1" w:styleId="889DE5600B194DA19B9709E4E1C441D4">
    <w:name w:val="889DE5600B194DA19B9709E4E1C441D4"/>
    <w:rsid w:val="006C663A"/>
  </w:style>
  <w:style w:type="paragraph" w:customStyle="1" w:styleId="6AB77F4630AE40F783F2DB07C97BCC11">
    <w:name w:val="6AB77F4630AE40F783F2DB07C97BCC11"/>
    <w:rsid w:val="006C663A"/>
  </w:style>
  <w:style w:type="paragraph" w:customStyle="1" w:styleId="919DCBD17BF24C2DAB03FACA2E7D370B">
    <w:name w:val="919DCBD17BF24C2DAB03FACA2E7D370B"/>
    <w:rsid w:val="006C663A"/>
  </w:style>
  <w:style w:type="paragraph" w:customStyle="1" w:styleId="2310DED7541D40BAA5603B48BE230D99">
    <w:name w:val="2310DED7541D40BAA5603B48BE230D99"/>
    <w:rsid w:val="006C663A"/>
  </w:style>
  <w:style w:type="paragraph" w:customStyle="1" w:styleId="6B65A9150B9444A19B102691BEA8B0EB">
    <w:name w:val="6B65A9150B9444A19B102691BEA8B0EB"/>
    <w:rsid w:val="006C663A"/>
  </w:style>
  <w:style w:type="paragraph" w:customStyle="1" w:styleId="1431DFC4D28043D591A7864E1D879436">
    <w:name w:val="1431DFC4D28043D591A7864E1D879436"/>
    <w:rsid w:val="006C663A"/>
  </w:style>
  <w:style w:type="paragraph" w:customStyle="1" w:styleId="CECD865F623C42C9A71C4E548B1F0286">
    <w:name w:val="CECD865F623C42C9A71C4E548B1F0286"/>
    <w:rsid w:val="006C663A"/>
  </w:style>
  <w:style w:type="paragraph" w:customStyle="1" w:styleId="58C654F2E80A4B038F94D567DA60222B">
    <w:name w:val="58C654F2E80A4B038F94D567DA60222B"/>
    <w:rsid w:val="006C663A"/>
  </w:style>
  <w:style w:type="paragraph" w:customStyle="1" w:styleId="A5BEE943622346D589D0D3519C4AF6AF">
    <w:name w:val="A5BEE943622346D589D0D3519C4AF6AF"/>
    <w:rsid w:val="006C663A"/>
  </w:style>
  <w:style w:type="paragraph" w:customStyle="1" w:styleId="4F5966CCC19242F1BD2CEA4D40A376AC">
    <w:name w:val="4F5966CCC19242F1BD2CEA4D40A376AC"/>
    <w:rsid w:val="006C663A"/>
  </w:style>
  <w:style w:type="paragraph" w:customStyle="1" w:styleId="810196DBEACB49C0AF43064F4935B7F1">
    <w:name w:val="810196DBEACB49C0AF43064F4935B7F1"/>
    <w:rsid w:val="006C663A"/>
  </w:style>
  <w:style w:type="paragraph" w:customStyle="1" w:styleId="D85E5F8B6E414E1B9C623571DBFA0D1F">
    <w:name w:val="D85E5F8B6E414E1B9C623571DBFA0D1F"/>
    <w:rsid w:val="006C663A"/>
  </w:style>
  <w:style w:type="paragraph" w:customStyle="1" w:styleId="4DBAFCADDFCE4946BBF4DB1AB2F3A32E">
    <w:name w:val="4DBAFCADDFCE4946BBF4DB1AB2F3A32E"/>
    <w:rsid w:val="006C663A"/>
  </w:style>
  <w:style w:type="paragraph" w:customStyle="1" w:styleId="65E8589037334658A87C0C0B3636BADE">
    <w:name w:val="65E8589037334658A87C0C0B3636BADE"/>
    <w:rsid w:val="006C663A"/>
  </w:style>
  <w:style w:type="paragraph" w:customStyle="1" w:styleId="CFBDBC5BFD2A42C48EA082858D33452F">
    <w:name w:val="CFBDBC5BFD2A42C48EA082858D33452F"/>
    <w:rsid w:val="006C663A"/>
  </w:style>
  <w:style w:type="paragraph" w:customStyle="1" w:styleId="B33C5AD686A9487B865DBF4117FE4CE1">
    <w:name w:val="B33C5AD686A9487B865DBF4117FE4CE1"/>
    <w:rsid w:val="006C663A"/>
  </w:style>
  <w:style w:type="paragraph" w:customStyle="1" w:styleId="01CE2B5144A643ABA57DB8EA62365CAE">
    <w:name w:val="01CE2B5144A643ABA57DB8EA62365CAE"/>
    <w:rsid w:val="006C663A"/>
  </w:style>
  <w:style w:type="paragraph" w:customStyle="1" w:styleId="B39D990C8D98496F867B9A3F2776E691">
    <w:name w:val="B39D990C8D98496F867B9A3F2776E691"/>
    <w:rsid w:val="006C663A"/>
  </w:style>
  <w:style w:type="paragraph" w:customStyle="1" w:styleId="22C30214B2184D60B68C60EE0D27FFF1">
    <w:name w:val="22C30214B2184D60B68C60EE0D27FFF1"/>
    <w:rsid w:val="006C663A"/>
  </w:style>
  <w:style w:type="paragraph" w:customStyle="1" w:styleId="9E790AE751A64DA7AFB479F299F1483D">
    <w:name w:val="9E790AE751A64DA7AFB479F299F1483D"/>
    <w:rsid w:val="006C663A"/>
  </w:style>
  <w:style w:type="paragraph" w:customStyle="1" w:styleId="B9F9617E7B1C472AB2A7868FC9290F3E">
    <w:name w:val="B9F9617E7B1C472AB2A7868FC9290F3E"/>
    <w:rsid w:val="006C663A"/>
  </w:style>
  <w:style w:type="paragraph" w:customStyle="1" w:styleId="3127F02F182B4CE28D3124242D0755E3">
    <w:name w:val="3127F02F182B4CE28D3124242D0755E3"/>
    <w:rsid w:val="006C663A"/>
  </w:style>
  <w:style w:type="paragraph" w:customStyle="1" w:styleId="001F3B8F79EB49CA94AF5985600B14DA">
    <w:name w:val="001F3B8F79EB49CA94AF5985600B14DA"/>
    <w:rsid w:val="006C663A"/>
  </w:style>
  <w:style w:type="paragraph" w:customStyle="1" w:styleId="5A3B35AD75944B7CB5DAB5555C7B904E">
    <w:name w:val="5A3B35AD75944B7CB5DAB5555C7B904E"/>
    <w:rsid w:val="006C663A"/>
  </w:style>
  <w:style w:type="paragraph" w:customStyle="1" w:styleId="2E3B174AAA51469C9285252234B7F818">
    <w:name w:val="2E3B174AAA51469C9285252234B7F818"/>
    <w:rsid w:val="006C663A"/>
  </w:style>
  <w:style w:type="paragraph" w:customStyle="1" w:styleId="323589A17A6B4A2C9EF1F426D93F29C8">
    <w:name w:val="323589A17A6B4A2C9EF1F426D93F29C8"/>
    <w:rsid w:val="006C663A"/>
  </w:style>
  <w:style w:type="paragraph" w:customStyle="1" w:styleId="9A6A1BDBBD53473BA922E4E9136B450A">
    <w:name w:val="9A6A1BDBBD53473BA922E4E9136B450A"/>
    <w:rsid w:val="006C663A"/>
  </w:style>
  <w:style w:type="paragraph" w:customStyle="1" w:styleId="53146124BCC04CE58903506A25BC6ED1">
    <w:name w:val="53146124BCC04CE58903506A25BC6ED1"/>
    <w:rsid w:val="006C663A"/>
  </w:style>
  <w:style w:type="paragraph" w:customStyle="1" w:styleId="D409B32D18D84AD5850834658513ADFD">
    <w:name w:val="D409B32D18D84AD5850834658513ADFD"/>
    <w:rsid w:val="006C663A"/>
  </w:style>
  <w:style w:type="paragraph" w:customStyle="1" w:styleId="9F1DE39D6A4F4A3191F78B6CD510FCDC">
    <w:name w:val="9F1DE39D6A4F4A3191F78B6CD510FCDC"/>
    <w:rsid w:val="006C663A"/>
  </w:style>
  <w:style w:type="paragraph" w:customStyle="1" w:styleId="91FB7A9098D94BCBB271F1F329F1EDC3">
    <w:name w:val="91FB7A9098D94BCBB271F1F329F1EDC3"/>
    <w:rsid w:val="006C663A"/>
  </w:style>
  <w:style w:type="paragraph" w:customStyle="1" w:styleId="9770651BEC354439AAD18E939633791F">
    <w:name w:val="9770651BEC354439AAD18E939633791F"/>
    <w:rsid w:val="006C663A"/>
  </w:style>
  <w:style w:type="paragraph" w:customStyle="1" w:styleId="F1304BE2CE6E48F597414198CA4350D6">
    <w:name w:val="F1304BE2CE6E48F597414198CA4350D6"/>
    <w:rsid w:val="006C663A"/>
  </w:style>
  <w:style w:type="paragraph" w:customStyle="1" w:styleId="AEFD9B5D0F364FF7BEDD34ED4BA15B1E">
    <w:name w:val="AEFD9B5D0F364FF7BEDD34ED4BA15B1E"/>
    <w:rsid w:val="006C663A"/>
  </w:style>
  <w:style w:type="paragraph" w:customStyle="1" w:styleId="5C55AC52972E425C8038B73C9046BD5B">
    <w:name w:val="5C55AC52972E425C8038B73C9046BD5B"/>
    <w:rsid w:val="006C663A"/>
  </w:style>
  <w:style w:type="paragraph" w:customStyle="1" w:styleId="3B37C802C3BD4D08B4DA81E29A0A838C">
    <w:name w:val="3B37C802C3BD4D08B4DA81E29A0A838C"/>
    <w:rsid w:val="006C663A"/>
  </w:style>
  <w:style w:type="paragraph" w:customStyle="1" w:styleId="A1E1C8D4275A4FBBB0373E5F6AC9288A">
    <w:name w:val="A1E1C8D4275A4FBBB0373E5F6AC9288A"/>
    <w:rsid w:val="006C663A"/>
  </w:style>
  <w:style w:type="paragraph" w:customStyle="1" w:styleId="0FDC3F62281848D29C905C6899AFFA19">
    <w:name w:val="0FDC3F62281848D29C905C6899AFFA19"/>
    <w:rsid w:val="006C663A"/>
  </w:style>
  <w:style w:type="paragraph" w:customStyle="1" w:styleId="3C377FA9015B40DC9DE6A885EDFF48ED">
    <w:name w:val="3C377FA9015B40DC9DE6A885EDFF48ED"/>
    <w:rsid w:val="006C663A"/>
  </w:style>
  <w:style w:type="paragraph" w:customStyle="1" w:styleId="41BAA5DDF9E446B28B87A675B60C34C6">
    <w:name w:val="41BAA5DDF9E446B28B87A675B60C34C6"/>
    <w:rsid w:val="006C663A"/>
  </w:style>
  <w:style w:type="paragraph" w:customStyle="1" w:styleId="CF178090A2E945F894C86691F6FFB17D">
    <w:name w:val="CF178090A2E945F894C86691F6FFB17D"/>
    <w:rsid w:val="006C663A"/>
  </w:style>
  <w:style w:type="paragraph" w:customStyle="1" w:styleId="79630D98765D46039F551CBF2D7B2C5E">
    <w:name w:val="79630D98765D46039F551CBF2D7B2C5E"/>
    <w:rsid w:val="006C663A"/>
  </w:style>
  <w:style w:type="paragraph" w:customStyle="1" w:styleId="C0FE3662D798449AA81CF723192B0501">
    <w:name w:val="C0FE3662D798449AA81CF723192B0501"/>
    <w:rsid w:val="006C663A"/>
  </w:style>
  <w:style w:type="paragraph" w:customStyle="1" w:styleId="A9DD7CD2FEFD4528B6E756A500398A64">
    <w:name w:val="A9DD7CD2FEFD4528B6E756A500398A64"/>
    <w:rsid w:val="006C663A"/>
  </w:style>
  <w:style w:type="paragraph" w:customStyle="1" w:styleId="1CDC6E7D04CD417F8CFA4E7E371840DB">
    <w:name w:val="1CDC6E7D04CD417F8CFA4E7E371840DB"/>
    <w:rsid w:val="006C663A"/>
  </w:style>
  <w:style w:type="paragraph" w:customStyle="1" w:styleId="5D976959958148099AC6DBA45DCBEF65">
    <w:name w:val="5D976959958148099AC6DBA45DCBEF65"/>
    <w:rsid w:val="006C663A"/>
  </w:style>
  <w:style w:type="paragraph" w:customStyle="1" w:styleId="7B75F00E03CA465B9BFE829BE0F035F6">
    <w:name w:val="7B75F00E03CA465B9BFE829BE0F035F6"/>
    <w:rsid w:val="006C663A"/>
  </w:style>
  <w:style w:type="paragraph" w:customStyle="1" w:styleId="EA502AFA2B824A1685D7B2A4E3A49963">
    <w:name w:val="EA502AFA2B824A1685D7B2A4E3A49963"/>
    <w:rsid w:val="006C663A"/>
  </w:style>
  <w:style w:type="paragraph" w:customStyle="1" w:styleId="0D29E0159EC14886A2C426C2FEF04665">
    <w:name w:val="0D29E0159EC14886A2C426C2FEF04665"/>
    <w:rsid w:val="006C6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{0436F82C-E416-42DB-BE4A-6222889E7343}tf16402397_win32.dotx</Template>
  <TotalTime>0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2023-11-27T14:34:00Z</dcterms:created>
  <dcterms:modified xsi:type="dcterms:W3CDTF">2023-11-27T17:51:00Z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